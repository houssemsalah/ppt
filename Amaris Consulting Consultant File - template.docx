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C6B4" w14:textId="77777777" w:rsidR="00B27696" w:rsidRDefault="00B27696" w:rsidP="00D672B0"/>
    <w:p w14:paraId="1987DCA8" w14:textId="3C2B1C70" w:rsidR="00203D52" w:rsidRPr="00A511EA" w:rsidRDefault="007D6A0E" w:rsidP="00A511EA">
      <w:pPr>
        <w:pStyle w:val="Title1"/>
        <w:tabs>
          <w:tab w:val="left" w:pos="7005"/>
        </w:tabs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876CB" wp14:editId="5AFB5490">
                <wp:simplePos x="0" y="0"/>
                <wp:positionH relativeFrom="margin">
                  <wp:posOffset>-248920</wp:posOffset>
                </wp:positionH>
                <wp:positionV relativeFrom="paragraph">
                  <wp:posOffset>513487</wp:posOffset>
                </wp:positionV>
                <wp:extent cx="4809507" cy="1219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07" cy="1219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D11BC" w14:textId="77777777" w:rsidR="003E35EC" w:rsidRPr="007D6A0E" w:rsidRDefault="003E35EC" w:rsidP="003E35EC">
                            <w:pPr>
                              <w:pStyle w:val="Sous-titre"/>
                              <w:spacing w:line="240" w:lineRule="auto"/>
                              <w:rPr>
                                <w:color w:val="272774" w:themeColor="accent1"/>
                                <w:sz w:val="36"/>
                                <w:szCs w:val="20"/>
                                <w:lang w:val="en-GB"/>
                              </w:rPr>
                            </w:pPr>
                            <w:r w:rsidRPr="007D6A0E">
                              <w:rPr>
                                <w:color w:val="272774" w:themeColor="accent1"/>
                                <w:sz w:val="36"/>
                                <w:szCs w:val="20"/>
                                <w:lang w:val="en-GB"/>
                              </w:rPr>
                              <w:t>TRIGRAM/First Name</w:t>
                            </w:r>
                          </w:p>
                          <w:p w14:paraId="324E2965" w14:textId="77777777" w:rsidR="003E35EC" w:rsidRPr="007D6A0E" w:rsidRDefault="003E35EC" w:rsidP="003E35EC">
                            <w:pPr>
                              <w:pStyle w:val="Sous-titre"/>
                              <w:spacing w:line="240" w:lineRule="auto"/>
                              <w:rPr>
                                <w:color w:val="272774" w:themeColor="accent1"/>
                                <w:sz w:val="36"/>
                                <w:szCs w:val="20"/>
                              </w:rPr>
                            </w:pPr>
                            <w:r w:rsidRPr="007D6A0E">
                              <w:rPr>
                                <w:color w:val="272774" w:themeColor="accent1"/>
                                <w:sz w:val="36"/>
                                <w:szCs w:val="20"/>
                              </w:rPr>
                              <w:t>No. of years of experience</w:t>
                            </w:r>
                          </w:p>
                          <w:p w14:paraId="7B96E832" w14:textId="77777777" w:rsidR="003E35EC" w:rsidRDefault="003E35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876CB" id="Text Box 3" o:spid="_x0000_s1026" style="position:absolute;left:0;text-align:left;margin-left:-19.6pt;margin-top:40.45pt;width:378.7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" fillcolor="#f5e2da [3214]" stroked="f" strokeweight=".5pt">
                <v:textbox>
                  <w:txbxContent>
                    <w:p w14:paraId="4B6D11BC" w14:textId="77777777" w:rsidR="003E35EC" w:rsidRPr="007D6A0E" w:rsidRDefault="003E35EC" w:rsidP="003E35EC">
                      <w:pPr>
                        <w:pStyle w:val="Subtitle"/>
                        <w:spacing w:line="240" w:lineRule="auto"/>
                        <w:rPr>
                          <w:color w:val="272774" w:themeColor="accent1"/>
                          <w:sz w:val="36"/>
                          <w:szCs w:val="20"/>
                          <w:lang w:val="en-GB"/>
                        </w:rPr>
                      </w:pPr>
                      <w:r w:rsidRPr="007D6A0E">
                        <w:rPr>
                          <w:color w:val="272774" w:themeColor="accent1"/>
                          <w:sz w:val="36"/>
                          <w:szCs w:val="20"/>
                          <w:lang w:val="en-GB"/>
                        </w:rPr>
                        <w:t>TRIGRAM/First Name</w:t>
                      </w:r>
                    </w:p>
                    <w:p w14:paraId="324E2965" w14:textId="77777777" w:rsidR="003E35EC" w:rsidRPr="007D6A0E" w:rsidRDefault="003E35EC" w:rsidP="003E35EC">
                      <w:pPr>
                        <w:pStyle w:val="Subtitle"/>
                        <w:spacing w:line="240" w:lineRule="auto"/>
                        <w:rPr>
                          <w:color w:val="272774" w:themeColor="accent1"/>
                          <w:sz w:val="36"/>
                          <w:szCs w:val="20"/>
                        </w:rPr>
                      </w:pPr>
                      <w:r w:rsidRPr="007D6A0E">
                        <w:rPr>
                          <w:color w:val="272774" w:themeColor="accent1"/>
                          <w:sz w:val="36"/>
                          <w:szCs w:val="20"/>
                        </w:rPr>
                        <w:t>No. of years of experience</w:t>
                      </w:r>
                    </w:p>
                    <w:p w14:paraId="7B96E832" w14:textId="77777777" w:rsidR="003E35EC" w:rsidRDefault="003E35EC"/>
                  </w:txbxContent>
                </v:textbox>
                <w10:wrap anchorx="margin"/>
              </v:roundrect>
            </w:pict>
          </mc:Fallback>
        </mc:AlternateContent>
      </w:r>
      <w:sdt>
        <w:sdtPr>
          <w:rPr>
            <w:rFonts w:asciiTheme="majorHAnsi" w:hAnsiTheme="majorHAnsi" w:cstheme="majorBidi"/>
            <w:bCs/>
            <w:caps w:val="0"/>
            <w:color w:val="FFFFFF" w:themeColor="background1"/>
            <w:spacing w:val="-10"/>
            <w:kern w:val="28"/>
            <w:szCs w:val="56"/>
            <w:lang w:val="en-GB"/>
          </w:rPr>
          <w:alias w:val="Title"/>
          <w:tag w:val=""/>
          <w:id w:val="-891041778"/>
          <w:placeholder>
            <w:docPart w:val="C7CB3D1C9B2542A0804E0FBF8E1C32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D2ABE" w:rsidRPr="002714A4">
            <w:rPr>
              <w:rFonts w:asciiTheme="majorHAnsi" w:hAnsiTheme="majorHAnsi" w:cstheme="majorBidi"/>
              <w:bCs/>
              <w:caps w:val="0"/>
              <w:color w:val="FFFFFF" w:themeColor="background1"/>
              <w:spacing w:val="-10"/>
              <w:kern w:val="28"/>
              <w:szCs w:val="56"/>
              <w:lang w:val="en-GB"/>
            </w:rPr>
            <w:t>Job title + Expertise</w:t>
          </w:r>
        </w:sdtContent>
      </w:sdt>
      <w:r w:rsidR="002956B8">
        <w:rPr>
          <w:rStyle w:val="TitreCar"/>
          <w:rFonts w:eastAsiaTheme="minorHAnsi"/>
          <w:b/>
          <w:bCs/>
        </w:rPr>
        <w:tab/>
      </w:r>
    </w:p>
    <w:p w14:paraId="0C28D6DA" w14:textId="127C0DD3" w:rsidR="00A511EA" w:rsidRDefault="00A511EA" w:rsidP="00203D52">
      <w:pPr>
        <w:pStyle w:val="Sous-titre"/>
        <w:spacing w:line="240" w:lineRule="auto"/>
        <w:rPr>
          <w:color w:val="272774" w:themeColor="accent1"/>
          <w:lang w:val="en-GB"/>
        </w:rPr>
      </w:pPr>
    </w:p>
    <w:p w14:paraId="15C7170E" w14:textId="77777777" w:rsidR="00A511EA" w:rsidRDefault="00A511EA" w:rsidP="00203D52">
      <w:pPr>
        <w:pStyle w:val="Sous-titre"/>
        <w:spacing w:line="240" w:lineRule="auto"/>
        <w:rPr>
          <w:color w:val="272774" w:themeColor="accent1"/>
        </w:rPr>
      </w:pPr>
    </w:p>
    <w:p w14:paraId="11CC2DDC" w14:textId="77777777" w:rsidR="003E35EC" w:rsidRDefault="003E35EC" w:rsidP="00203D52">
      <w:pPr>
        <w:pStyle w:val="Sous-titre"/>
        <w:spacing w:line="240" w:lineRule="auto"/>
        <w:rPr>
          <w:color w:val="272774" w:themeColor="accent1"/>
        </w:rPr>
      </w:pPr>
    </w:p>
    <w:p w14:paraId="6108061F" w14:textId="77777777" w:rsidR="003E35EC" w:rsidRPr="00203D52" w:rsidRDefault="003E35EC" w:rsidP="00203D52">
      <w:pPr>
        <w:pStyle w:val="Sous-titre"/>
        <w:spacing w:line="240" w:lineRule="auto"/>
        <w:rPr>
          <w:color w:val="272774" w:themeColor="accent1"/>
        </w:rPr>
      </w:pPr>
    </w:p>
    <w:p w14:paraId="0BDFABC1" w14:textId="77777777" w:rsidR="00203D52" w:rsidRPr="002D2ABE" w:rsidRDefault="00203D52" w:rsidP="002D2ABE">
      <w:pPr>
        <w:pStyle w:val="Titre1"/>
        <w:numPr>
          <w:ilvl w:val="0"/>
          <w:numId w:val="0"/>
        </w:numPr>
        <w:rPr>
          <w:bCs/>
          <w:sz w:val="28"/>
        </w:rPr>
      </w:pPr>
      <w:r w:rsidRPr="002D2ABE">
        <w:rPr>
          <w:bCs/>
          <w:sz w:val="28"/>
        </w:rPr>
        <w:t>Skills</w:t>
      </w:r>
    </w:p>
    <w:p w14:paraId="1ECCD273" w14:textId="77777777" w:rsidR="00203D52" w:rsidRPr="000F3B5A" w:rsidRDefault="00203D52" w:rsidP="00203D52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Skill no.1</w:t>
      </w:r>
    </w:p>
    <w:p w14:paraId="32B23642" w14:textId="77777777" w:rsidR="00203D52" w:rsidRPr="000F3B5A" w:rsidRDefault="00203D52" w:rsidP="00203D52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Skill no.2</w:t>
      </w:r>
    </w:p>
    <w:p w14:paraId="79D84974" w14:textId="77777777" w:rsidR="00203D52" w:rsidRPr="000F3B5A" w:rsidRDefault="00203D52" w:rsidP="00203D52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490999D5" w14:textId="6648109C" w:rsidR="00203D52" w:rsidRPr="000F3B5A" w:rsidRDefault="00203D52" w:rsidP="000F3B5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105F6CF4" w14:textId="77777777" w:rsidR="00A511EA" w:rsidRPr="00A511EA" w:rsidRDefault="00A511EA" w:rsidP="00E577E1">
      <w:pPr>
        <w:pStyle w:val="1-Bulletpoints"/>
        <w:numPr>
          <w:ilvl w:val="0"/>
          <w:numId w:val="0"/>
        </w:numPr>
        <w:ind w:left="864"/>
      </w:pPr>
    </w:p>
    <w:p w14:paraId="37E387AF" w14:textId="77777777" w:rsidR="00A511EA" w:rsidRPr="002D2ABE" w:rsidRDefault="00A511EA" w:rsidP="002D2ABE">
      <w:pPr>
        <w:pStyle w:val="Titre1"/>
        <w:numPr>
          <w:ilvl w:val="0"/>
          <w:numId w:val="0"/>
        </w:numPr>
        <w:rPr>
          <w:bCs/>
          <w:sz w:val="28"/>
        </w:rPr>
      </w:pPr>
      <w:r w:rsidRPr="002D2ABE">
        <w:rPr>
          <w:bCs/>
          <w:sz w:val="28"/>
        </w:rPr>
        <w:t>Trainings &amp; certifications</w:t>
      </w:r>
    </w:p>
    <w:p w14:paraId="2ED92382" w14:textId="77777777" w:rsidR="00A511EA" w:rsidRPr="000F3B5A" w:rsidRDefault="00A511EA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20XX</w:t>
      </w:r>
      <w:r w:rsidRPr="000F3B5A">
        <w:rPr>
          <w:sz w:val="20"/>
          <w:szCs w:val="20"/>
        </w:rPr>
        <w:tab/>
        <w:t xml:space="preserve"> - Lorem ipsum dolor sit </w:t>
      </w:r>
      <w:proofErr w:type="spellStart"/>
      <w:r w:rsidRPr="000F3B5A">
        <w:rPr>
          <w:sz w:val="20"/>
          <w:szCs w:val="20"/>
        </w:rPr>
        <w:t>amet</w:t>
      </w:r>
      <w:proofErr w:type="spellEnd"/>
      <w:r w:rsidRPr="000F3B5A">
        <w:rPr>
          <w:sz w:val="20"/>
          <w:szCs w:val="20"/>
        </w:rPr>
        <w:t xml:space="preserve">, </w:t>
      </w:r>
      <w:proofErr w:type="spellStart"/>
      <w:r w:rsidRPr="000F3B5A">
        <w:rPr>
          <w:sz w:val="20"/>
          <w:szCs w:val="20"/>
        </w:rPr>
        <w:t>consectetuer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adipiscing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elit</w:t>
      </w:r>
      <w:proofErr w:type="spellEnd"/>
      <w:r w:rsidRPr="000F3B5A">
        <w:rPr>
          <w:sz w:val="20"/>
          <w:szCs w:val="20"/>
        </w:rPr>
        <w:t>.</w:t>
      </w:r>
    </w:p>
    <w:p w14:paraId="5B341162" w14:textId="77777777" w:rsidR="00A511EA" w:rsidRPr="000F3B5A" w:rsidRDefault="00A511EA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20XX</w:t>
      </w:r>
      <w:r w:rsidRPr="000F3B5A">
        <w:rPr>
          <w:sz w:val="20"/>
          <w:szCs w:val="20"/>
        </w:rPr>
        <w:tab/>
        <w:t xml:space="preserve"> - Lorem ipsum dolor sit </w:t>
      </w:r>
      <w:proofErr w:type="spellStart"/>
      <w:r w:rsidRPr="000F3B5A">
        <w:rPr>
          <w:sz w:val="20"/>
          <w:szCs w:val="20"/>
        </w:rPr>
        <w:t>amet</w:t>
      </w:r>
      <w:proofErr w:type="spellEnd"/>
      <w:r w:rsidRPr="000F3B5A">
        <w:rPr>
          <w:sz w:val="20"/>
          <w:szCs w:val="20"/>
        </w:rPr>
        <w:t xml:space="preserve">, </w:t>
      </w:r>
      <w:proofErr w:type="spellStart"/>
      <w:r w:rsidRPr="000F3B5A">
        <w:rPr>
          <w:sz w:val="20"/>
          <w:szCs w:val="20"/>
        </w:rPr>
        <w:t>consectetuer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adipiscing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elit</w:t>
      </w:r>
      <w:proofErr w:type="spellEnd"/>
      <w:r w:rsidRPr="000F3B5A">
        <w:rPr>
          <w:sz w:val="20"/>
          <w:szCs w:val="20"/>
        </w:rPr>
        <w:t>.</w:t>
      </w:r>
    </w:p>
    <w:p w14:paraId="778BD0AA" w14:textId="77777777" w:rsidR="00A511EA" w:rsidRPr="000F3B5A" w:rsidRDefault="00A511EA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 xml:space="preserve">20XX - Lorem ipsum dolor sit </w:t>
      </w:r>
      <w:proofErr w:type="spellStart"/>
      <w:r w:rsidRPr="000F3B5A">
        <w:rPr>
          <w:sz w:val="20"/>
          <w:szCs w:val="20"/>
        </w:rPr>
        <w:t>amet</w:t>
      </w:r>
      <w:proofErr w:type="spellEnd"/>
      <w:r w:rsidRPr="000F3B5A">
        <w:rPr>
          <w:sz w:val="20"/>
          <w:szCs w:val="20"/>
        </w:rPr>
        <w:t xml:space="preserve">, </w:t>
      </w:r>
      <w:proofErr w:type="spellStart"/>
      <w:r w:rsidRPr="000F3B5A">
        <w:rPr>
          <w:sz w:val="20"/>
          <w:szCs w:val="20"/>
        </w:rPr>
        <w:t>consectetuer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adipiscing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elit</w:t>
      </w:r>
      <w:proofErr w:type="spellEnd"/>
      <w:r w:rsidRPr="000F3B5A">
        <w:rPr>
          <w:sz w:val="20"/>
          <w:szCs w:val="20"/>
        </w:rPr>
        <w:t>.</w:t>
      </w:r>
    </w:p>
    <w:p w14:paraId="49D0F175" w14:textId="77777777" w:rsidR="00E577E1" w:rsidRPr="000F3B5A" w:rsidRDefault="00E577E1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6FCBFE53" w14:textId="77777777" w:rsidR="00A511EA" w:rsidRPr="002D2ABE" w:rsidRDefault="00A511EA" w:rsidP="002D2ABE">
      <w:pPr>
        <w:pStyle w:val="Titre1"/>
        <w:numPr>
          <w:ilvl w:val="0"/>
          <w:numId w:val="0"/>
        </w:numPr>
        <w:rPr>
          <w:sz w:val="28"/>
        </w:rPr>
      </w:pPr>
      <w:r w:rsidRPr="002D2ABE">
        <w:rPr>
          <w:bCs/>
          <w:sz w:val="28"/>
        </w:rPr>
        <w:t>Education</w:t>
      </w:r>
    </w:p>
    <w:p w14:paraId="7FE8BAC6" w14:textId="77777777" w:rsidR="00A511EA" w:rsidRPr="000F3B5A" w:rsidRDefault="00A511EA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 xml:space="preserve">20XX - Lorem ipsum dolor sit </w:t>
      </w:r>
      <w:proofErr w:type="spellStart"/>
      <w:r w:rsidRPr="000F3B5A">
        <w:rPr>
          <w:sz w:val="20"/>
          <w:szCs w:val="20"/>
        </w:rPr>
        <w:t>amet</w:t>
      </w:r>
      <w:proofErr w:type="spellEnd"/>
      <w:r w:rsidRPr="000F3B5A">
        <w:rPr>
          <w:sz w:val="20"/>
          <w:szCs w:val="20"/>
        </w:rPr>
        <w:t xml:space="preserve">, </w:t>
      </w:r>
      <w:proofErr w:type="spellStart"/>
      <w:r w:rsidRPr="000F3B5A">
        <w:rPr>
          <w:sz w:val="20"/>
          <w:szCs w:val="20"/>
        </w:rPr>
        <w:t>consectetuer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adipiscing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elit</w:t>
      </w:r>
      <w:proofErr w:type="spellEnd"/>
      <w:r w:rsidRPr="000F3B5A">
        <w:rPr>
          <w:sz w:val="20"/>
          <w:szCs w:val="20"/>
        </w:rPr>
        <w:t>.</w:t>
      </w:r>
    </w:p>
    <w:p w14:paraId="1E522B41" w14:textId="77777777" w:rsidR="00A511EA" w:rsidRPr="000F3B5A" w:rsidRDefault="00A511EA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 xml:space="preserve">20XX - Lorem ipsum dolor sit </w:t>
      </w:r>
      <w:proofErr w:type="spellStart"/>
      <w:r w:rsidRPr="000F3B5A">
        <w:rPr>
          <w:sz w:val="20"/>
          <w:szCs w:val="20"/>
        </w:rPr>
        <w:t>amet</w:t>
      </w:r>
      <w:proofErr w:type="spellEnd"/>
      <w:r w:rsidRPr="000F3B5A">
        <w:rPr>
          <w:sz w:val="20"/>
          <w:szCs w:val="20"/>
        </w:rPr>
        <w:t xml:space="preserve">, </w:t>
      </w:r>
      <w:proofErr w:type="spellStart"/>
      <w:r w:rsidRPr="000F3B5A">
        <w:rPr>
          <w:sz w:val="20"/>
          <w:szCs w:val="20"/>
        </w:rPr>
        <w:t>consectetuer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adipiscing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elit</w:t>
      </w:r>
      <w:proofErr w:type="spellEnd"/>
      <w:r w:rsidRPr="000F3B5A">
        <w:rPr>
          <w:sz w:val="20"/>
          <w:szCs w:val="20"/>
        </w:rPr>
        <w:t>.</w:t>
      </w:r>
    </w:p>
    <w:p w14:paraId="515210B0" w14:textId="77777777" w:rsidR="00A511EA" w:rsidRPr="000F3B5A" w:rsidRDefault="00A511EA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 xml:space="preserve">20XX - Lorem ipsum dolor sit </w:t>
      </w:r>
      <w:proofErr w:type="spellStart"/>
      <w:r w:rsidRPr="000F3B5A">
        <w:rPr>
          <w:sz w:val="20"/>
          <w:szCs w:val="20"/>
        </w:rPr>
        <w:t>amet</w:t>
      </w:r>
      <w:proofErr w:type="spellEnd"/>
      <w:r w:rsidRPr="000F3B5A">
        <w:rPr>
          <w:sz w:val="20"/>
          <w:szCs w:val="20"/>
        </w:rPr>
        <w:t xml:space="preserve">, </w:t>
      </w:r>
      <w:proofErr w:type="spellStart"/>
      <w:r w:rsidRPr="000F3B5A">
        <w:rPr>
          <w:sz w:val="20"/>
          <w:szCs w:val="20"/>
        </w:rPr>
        <w:t>consectetuer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adipiscing</w:t>
      </w:r>
      <w:proofErr w:type="spellEnd"/>
      <w:r w:rsidRPr="000F3B5A">
        <w:rPr>
          <w:sz w:val="20"/>
          <w:szCs w:val="20"/>
        </w:rPr>
        <w:t xml:space="preserve"> </w:t>
      </w:r>
      <w:proofErr w:type="spellStart"/>
      <w:r w:rsidRPr="000F3B5A">
        <w:rPr>
          <w:sz w:val="20"/>
          <w:szCs w:val="20"/>
        </w:rPr>
        <w:t>elit</w:t>
      </w:r>
      <w:proofErr w:type="spellEnd"/>
      <w:r w:rsidRPr="000F3B5A">
        <w:rPr>
          <w:sz w:val="20"/>
          <w:szCs w:val="20"/>
        </w:rPr>
        <w:t>.</w:t>
      </w:r>
    </w:p>
    <w:p w14:paraId="545712FE" w14:textId="77777777" w:rsidR="002956B8" w:rsidRPr="000F3B5A" w:rsidRDefault="00A511EA" w:rsidP="00A511EA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2B80790F" w14:textId="77777777" w:rsidR="00561DD5" w:rsidRDefault="00561DD5" w:rsidP="00561DD5">
      <w:pPr>
        <w:rPr>
          <w:color w:val="000000" w:themeColor="text1"/>
          <w:sz w:val="24"/>
        </w:rPr>
      </w:pPr>
    </w:p>
    <w:p w14:paraId="7AB105AB" w14:textId="77777777" w:rsidR="00E577E1" w:rsidRPr="002D2ABE" w:rsidRDefault="00E577E1" w:rsidP="00E577E1">
      <w:pPr>
        <w:pStyle w:val="Titre1"/>
        <w:numPr>
          <w:ilvl w:val="0"/>
          <w:numId w:val="0"/>
        </w:numPr>
        <w:rPr>
          <w:sz w:val="28"/>
        </w:rPr>
      </w:pPr>
      <w:r w:rsidRPr="002D2ABE">
        <w:rPr>
          <w:sz w:val="28"/>
        </w:rPr>
        <w:t>Languages</w:t>
      </w:r>
    </w:p>
    <w:p w14:paraId="74336D6D" w14:textId="77777777" w:rsidR="00E577E1" w:rsidRPr="000F3B5A" w:rsidRDefault="00E577E1" w:rsidP="00E577E1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English</w:t>
      </w:r>
    </w:p>
    <w:p w14:paraId="73F9D59F" w14:textId="77777777" w:rsidR="00E577E1" w:rsidRPr="000F3B5A" w:rsidRDefault="00E577E1" w:rsidP="00E577E1">
      <w:pPr>
        <w:pStyle w:val="1-Bulletpoints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52852BAC" w14:textId="77777777" w:rsidR="00561DD5" w:rsidRDefault="00561DD5" w:rsidP="00561DD5">
      <w:pPr>
        <w:tabs>
          <w:tab w:val="left" w:pos="2160"/>
        </w:tabs>
      </w:pPr>
      <w:r>
        <w:tab/>
      </w:r>
    </w:p>
    <w:p w14:paraId="59E94983" w14:textId="77777777" w:rsidR="00561DD5" w:rsidRDefault="00561DD5" w:rsidP="00561DD5">
      <w:pPr>
        <w:tabs>
          <w:tab w:val="left" w:pos="2160"/>
        </w:tabs>
      </w:pPr>
    </w:p>
    <w:p w14:paraId="65B6133C" w14:textId="77777777" w:rsidR="00561DD5" w:rsidRDefault="00561DD5" w:rsidP="00561DD5">
      <w:pPr>
        <w:tabs>
          <w:tab w:val="left" w:pos="2160"/>
        </w:tabs>
      </w:pPr>
    </w:p>
    <w:p w14:paraId="150CCD2D" w14:textId="77777777" w:rsidR="00561DD5" w:rsidRDefault="00561DD5" w:rsidP="00561DD5">
      <w:pPr>
        <w:tabs>
          <w:tab w:val="left" w:pos="2160"/>
        </w:tabs>
      </w:pPr>
    </w:p>
    <w:p w14:paraId="2727EBCD" w14:textId="77777777" w:rsidR="00561DD5" w:rsidRDefault="00561DD5" w:rsidP="00561DD5">
      <w:pPr>
        <w:tabs>
          <w:tab w:val="left" w:pos="2160"/>
        </w:tabs>
      </w:pPr>
    </w:p>
    <w:p w14:paraId="418DD0A5" w14:textId="77777777" w:rsidR="00561DD5" w:rsidRDefault="00561DD5" w:rsidP="00561DD5">
      <w:pPr>
        <w:tabs>
          <w:tab w:val="left" w:pos="2160"/>
        </w:tabs>
      </w:pPr>
    </w:p>
    <w:p w14:paraId="788A141E" w14:textId="77777777" w:rsidR="00561DD5" w:rsidRDefault="00561DD5" w:rsidP="00561DD5">
      <w:pPr>
        <w:tabs>
          <w:tab w:val="left" w:pos="2160"/>
        </w:tabs>
      </w:pPr>
    </w:p>
    <w:p w14:paraId="6432BC5B" w14:textId="77777777" w:rsidR="00561DD5" w:rsidRDefault="00561DD5" w:rsidP="00561DD5"/>
    <w:p w14:paraId="17BD2DA9" w14:textId="77777777" w:rsidR="007D6A0E" w:rsidRDefault="007D6A0E" w:rsidP="007D6A0E">
      <w:pPr>
        <w:rPr>
          <w:lang w:val="en-GB"/>
        </w:rPr>
      </w:pPr>
    </w:p>
    <w:p w14:paraId="49619400" w14:textId="3DEA2EB8" w:rsidR="00561DD5" w:rsidRPr="000F3B5A" w:rsidRDefault="002D2ABE" w:rsidP="000F3B5A">
      <w:pPr>
        <w:pStyle w:val="Title1"/>
        <w:tabs>
          <w:tab w:val="left" w:pos="7005"/>
        </w:tabs>
      </w:pPr>
      <w:r>
        <w:rPr>
          <w:rFonts w:asciiTheme="majorHAnsi" w:hAnsiTheme="majorHAnsi" w:cstheme="majorBidi"/>
          <w:b w:val="0"/>
          <w:bCs/>
          <w:caps w:val="0"/>
          <w:spacing w:val="-10"/>
          <w:kern w:val="28"/>
          <w:szCs w:val="56"/>
          <w:lang w:val="en-GB"/>
        </w:rPr>
        <w:lastRenderedPageBreak/>
        <w:t>Projects Portfolio</w:t>
      </w:r>
      <w:r w:rsidR="00561DD5">
        <w:rPr>
          <w:rStyle w:val="TitreCar"/>
          <w:rFonts w:eastAsiaTheme="minorHAnsi"/>
          <w:b/>
          <w:bCs/>
        </w:rPr>
        <w:tab/>
      </w:r>
    </w:p>
    <w:p w14:paraId="1E8A4D47" w14:textId="77777777" w:rsidR="00561DD5" w:rsidRDefault="00561DD5" w:rsidP="00561DD5"/>
    <w:p w14:paraId="4B9873A9" w14:textId="77777777" w:rsidR="00561DD5" w:rsidRDefault="00561DD5" w:rsidP="00561DD5"/>
    <w:p w14:paraId="71701F71" w14:textId="635514EA" w:rsidR="00561DD5" w:rsidRPr="001B42D7" w:rsidRDefault="001B42D7" w:rsidP="00561DD5">
      <w:pPr>
        <w:rPr>
          <w:lang w:val="fr-FR"/>
        </w:rPr>
      </w:pPr>
      <w:proofErr w:type="gramStart"/>
      <w:r w:rsidRPr="001B42D7">
        <w:rPr>
          <w:b/>
          <w:bCs/>
          <w:color w:val="272774" w:themeColor="accent1"/>
          <w:sz w:val="24"/>
          <w:lang w:val="fr-FR"/>
        </w:rPr>
        <w:t xml:space="preserve">CLIENT  </w:t>
      </w:r>
      <w:r w:rsidRPr="001B42D7">
        <w:rPr>
          <w:b/>
          <w:bCs/>
          <w:color w:val="272774" w:themeColor="accent1"/>
          <w:sz w:val="24"/>
          <w:lang w:val="fr-FR"/>
        </w:rPr>
        <w:tab/>
      </w:r>
      <w:proofErr w:type="gramEnd"/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  <w:t>[Dates]</w:t>
      </w:r>
    </w:p>
    <w:p w14:paraId="75731481" w14:textId="3FEC304E" w:rsidR="00561DD5" w:rsidRPr="001B42D7" w:rsidRDefault="001B42D7" w:rsidP="00561DD5">
      <w:pPr>
        <w:tabs>
          <w:tab w:val="left" w:pos="855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60962" wp14:editId="1A2B9C24">
                <wp:simplePos x="0" y="0"/>
                <wp:positionH relativeFrom="column">
                  <wp:posOffset>6350</wp:posOffset>
                </wp:positionH>
                <wp:positionV relativeFrom="paragraph">
                  <wp:posOffset>5080</wp:posOffset>
                </wp:positionV>
                <wp:extent cx="55054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190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472EA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.4pt" to="43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" strokecolor="#e6b6a3 [3045]" strokeweight=".25pt"/>
            </w:pict>
          </mc:Fallback>
        </mc:AlternateContent>
      </w:r>
      <w:r w:rsidR="00561DD5" w:rsidRPr="001B42D7">
        <w:rPr>
          <w:lang w:val="fr-FR"/>
        </w:rPr>
        <w:tab/>
      </w:r>
    </w:p>
    <w:p w14:paraId="23921B52" w14:textId="77777777" w:rsidR="001B42D7" w:rsidRPr="001B42D7" w:rsidRDefault="001B42D7" w:rsidP="001B42D7">
      <w:pPr>
        <w:jc w:val="left"/>
        <w:rPr>
          <w:b/>
          <w:sz w:val="20"/>
          <w:szCs w:val="20"/>
          <w:lang w:val="fr-FR"/>
        </w:rPr>
      </w:pPr>
      <w:proofErr w:type="spellStart"/>
      <w:proofErr w:type="gramStart"/>
      <w:r w:rsidRPr="001B42D7">
        <w:rPr>
          <w:b/>
          <w:sz w:val="20"/>
          <w:szCs w:val="20"/>
          <w:lang w:val="fr-FR"/>
        </w:rPr>
        <w:t>Role</w:t>
      </w:r>
      <w:proofErr w:type="spellEnd"/>
      <w:r w:rsidRPr="001B42D7">
        <w:rPr>
          <w:b/>
          <w:sz w:val="20"/>
          <w:szCs w:val="20"/>
          <w:lang w:val="fr-FR"/>
        </w:rPr>
        <w:t>:</w:t>
      </w:r>
      <w:proofErr w:type="gramEnd"/>
      <w:r w:rsidRPr="001B42D7">
        <w:rPr>
          <w:b/>
          <w:sz w:val="20"/>
          <w:szCs w:val="20"/>
          <w:lang w:val="fr-FR"/>
        </w:rPr>
        <w:t xml:space="preserve"> </w:t>
      </w:r>
    </w:p>
    <w:p w14:paraId="372EE3B8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</w:p>
    <w:p w14:paraId="1CE2D5E6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proofErr w:type="spellStart"/>
      <w:proofErr w:type="gramStart"/>
      <w:r w:rsidRPr="001B42D7">
        <w:rPr>
          <w:sz w:val="20"/>
          <w:szCs w:val="20"/>
          <w:lang w:val="fr-FR"/>
        </w:rPr>
        <w:t>Context</w:t>
      </w:r>
      <w:proofErr w:type="spellEnd"/>
      <w:r w:rsidRPr="001B42D7">
        <w:rPr>
          <w:sz w:val="20"/>
          <w:szCs w:val="20"/>
          <w:lang w:val="fr-FR"/>
        </w:rPr>
        <w:t>:</w:t>
      </w:r>
      <w:proofErr w:type="gramEnd"/>
    </w:p>
    <w:p w14:paraId="45349A0B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r w:rsidRPr="001B42D7">
        <w:rPr>
          <w:sz w:val="20"/>
          <w:szCs w:val="20"/>
          <w:lang w:val="fr-FR"/>
        </w:rPr>
        <w:t xml:space="preserve"> </w:t>
      </w:r>
    </w:p>
    <w:p w14:paraId="0E066866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proofErr w:type="spellStart"/>
      <w:proofErr w:type="gramStart"/>
      <w:r w:rsidRPr="001B42D7">
        <w:rPr>
          <w:sz w:val="20"/>
          <w:szCs w:val="20"/>
          <w:lang w:val="fr-FR"/>
        </w:rPr>
        <w:t>Responsibilities</w:t>
      </w:r>
      <w:proofErr w:type="spellEnd"/>
      <w:r w:rsidRPr="001B42D7">
        <w:rPr>
          <w:sz w:val="20"/>
          <w:szCs w:val="20"/>
          <w:lang w:val="fr-FR"/>
        </w:rPr>
        <w:t>:</w:t>
      </w:r>
      <w:proofErr w:type="gramEnd"/>
    </w:p>
    <w:p w14:paraId="26DFC0B6" w14:textId="77777777" w:rsidR="001B42D7" w:rsidRPr="000F3B5A" w:rsidRDefault="001B42D7" w:rsidP="001B42D7">
      <w:pPr>
        <w:pStyle w:val="1-Bulletpoints"/>
        <w:jc w:val="left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70F0CDAC" w14:textId="77777777" w:rsidR="001B42D7" w:rsidRPr="000F3B5A" w:rsidRDefault="001B42D7" w:rsidP="001B42D7">
      <w:pPr>
        <w:pStyle w:val="1-Bulletpoints"/>
        <w:jc w:val="left"/>
        <w:rPr>
          <w:sz w:val="20"/>
          <w:szCs w:val="20"/>
        </w:rPr>
      </w:pPr>
    </w:p>
    <w:p w14:paraId="5AE68CC7" w14:textId="610F2B3B" w:rsidR="00561DD5" w:rsidRDefault="001B42D7" w:rsidP="001B42D7">
      <w:r w:rsidRPr="000F3B5A">
        <w:rPr>
          <w:sz w:val="20"/>
          <w:szCs w:val="20"/>
        </w:rPr>
        <w:t>Environment:</w:t>
      </w:r>
    </w:p>
    <w:p w14:paraId="59B38821" w14:textId="77777777" w:rsidR="00561DD5" w:rsidRDefault="00561DD5" w:rsidP="00561DD5"/>
    <w:p w14:paraId="4EE26D2B" w14:textId="77777777" w:rsidR="00561DD5" w:rsidRDefault="00561DD5" w:rsidP="00561DD5"/>
    <w:p w14:paraId="5F82F5B1" w14:textId="5C1EB3AE" w:rsidR="00561DD5" w:rsidRDefault="00561DD5" w:rsidP="00561DD5">
      <w:pPr>
        <w:tabs>
          <w:tab w:val="left" w:pos="2160"/>
        </w:tabs>
      </w:pPr>
    </w:p>
    <w:p w14:paraId="20DFF8D9" w14:textId="4B5A601E" w:rsidR="000402BC" w:rsidRDefault="000402BC" w:rsidP="000402BC"/>
    <w:p w14:paraId="5E85F43C" w14:textId="77777777" w:rsidR="001B42D7" w:rsidRDefault="001B42D7" w:rsidP="001B42D7"/>
    <w:p w14:paraId="53F77AD0" w14:textId="77777777" w:rsidR="001B42D7" w:rsidRPr="001B42D7" w:rsidRDefault="001B42D7" w:rsidP="001B42D7">
      <w:pPr>
        <w:rPr>
          <w:lang w:val="fr-FR"/>
        </w:rPr>
      </w:pPr>
      <w:proofErr w:type="gramStart"/>
      <w:r w:rsidRPr="001B42D7">
        <w:rPr>
          <w:b/>
          <w:bCs/>
          <w:color w:val="272774" w:themeColor="accent1"/>
          <w:sz w:val="24"/>
          <w:lang w:val="fr-FR"/>
        </w:rPr>
        <w:t xml:space="preserve">CLIENT  </w:t>
      </w:r>
      <w:r w:rsidRPr="001B42D7">
        <w:rPr>
          <w:b/>
          <w:bCs/>
          <w:color w:val="272774" w:themeColor="accent1"/>
          <w:sz w:val="24"/>
          <w:lang w:val="fr-FR"/>
        </w:rPr>
        <w:tab/>
      </w:r>
      <w:proofErr w:type="gramEnd"/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  <w:t>[Dates]</w:t>
      </w:r>
    </w:p>
    <w:p w14:paraId="582F4F4F" w14:textId="77777777" w:rsidR="001B42D7" w:rsidRPr="001B42D7" w:rsidRDefault="001B42D7" w:rsidP="001B42D7">
      <w:pPr>
        <w:tabs>
          <w:tab w:val="left" w:pos="855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35C6B" wp14:editId="6E7D5C0B">
                <wp:simplePos x="0" y="0"/>
                <wp:positionH relativeFrom="column">
                  <wp:posOffset>6350</wp:posOffset>
                </wp:positionH>
                <wp:positionV relativeFrom="paragraph">
                  <wp:posOffset>5080</wp:posOffset>
                </wp:positionV>
                <wp:extent cx="55054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190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11EBF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.4pt" to="43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" strokecolor="#e6b6a3 [3045]" strokeweight=".25pt"/>
            </w:pict>
          </mc:Fallback>
        </mc:AlternateContent>
      </w:r>
      <w:r w:rsidRPr="001B42D7">
        <w:rPr>
          <w:lang w:val="fr-FR"/>
        </w:rPr>
        <w:tab/>
      </w:r>
    </w:p>
    <w:p w14:paraId="2A026A0F" w14:textId="77777777" w:rsidR="001B42D7" w:rsidRPr="001B42D7" w:rsidRDefault="001B42D7" w:rsidP="001B42D7">
      <w:pPr>
        <w:jc w:val="left"/>
        <w:rPr>
          <w:b/>
          <w:sz w:val="20"/>
          <w:szCs w:val="20"/>
          <w:lang w:val="fr-FR"/>
        </w:rPr>
      </w:pPr>
      <w:proofErr w:type="spellStart"/>
      <w:proofErr w:type="gramStart"/>
      <w:r w:rsidRPr="001B42D7">
        <w:rPr>
          <w:b/>
          <w:sz w:val="20"/>
          <w:szCs w:val="20"/>
          <w:lang w:val="fr-FR"/>
        </w:rPr>
        <w:t>Role</w:t>
      </w:r>
      <w:proofErr w:type="spellEnd"/>
      <w:r w:rsidRPr="001B42D7">
        <w:rPr>
          <w:b/>
          <w:sz w:val="20"/>
          <w:szCs w:val="20"/>
          <w:lang w:val="fr-FR"/>
        </w:rPr>
        <w:t>:</w:t>
      </w:r>
      <w:proofErr w:type="gramEnd"/>
      <w:r w:rsidRPr="001B42D7">
        <w:rPr>
          <w:b/>
          <w:sz w:val="20"/>
          <w:szCs w:val="20"/>
          <w:lang w:val="fr-FR"/>
        </w:rPr>
        <w:t xml:space="preserve"> </w:t>
      </w:r>
    </w:p>
    <w:p w14:paraId="39AB8B8E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</w:p>
    <w:p w14:paraId="051592B8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proofErr w:type="spellStart"/>
      <w:proofErr w:type="gramStart"/>
      <w:r w:rsidRPr="001B42D7">
        <w:rPr>
          <w:sz w:val="20"/>
          <w:szCs w:val="20"/>
          <w:lang w:val="fr-FR"/>
        </w:rPr>
        <w:t>Context</w:t>
      </w:r>
      <w:proofErr w:type="spellEnd"/>
      <w:r w:rsidRPr="001B42D7">
        <w:rPr>
          <w:sz w:val="20"/>
          <w:szCs w:val="20"/>
          <w:lang w:val="fr-FR"/>
        </w:rPr>
        <w:t>:</w:t>
      </w:r>
      <w:proofErr w:type="gramEnd"/>
    </w:p>
    <w:p w14:paraId="27AA3EF0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r w:rsidRPr="001B42D7">
        <w:rPr>
          <w:sz w:val="20"/>
          <w:szCs w:val="20"/>
          <w:lang w:val="fr-FR"/>
        </w:rPr>
        <w:t xml:space="preserve"> </w:t>
      </w:r>
    </w:p>
    <w:p w14:paraId="493D4977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proofErr w:type="spellStart"/>
      <w:proofErr w:type="gramStart"/>
      <w:r w:rsidRPr="001B42D7">
        <w:rPr>
          <w:sz w:val="20"/>
          <w:szCs w:val="20"/>
          <w:lang w:val="fr-FR"/>
        </w:rPr>
        <w:t>Responsibilities</w:t>
      </w:r>
      <w:proofErr w:type="spellEnd"/>
      <w:r w:rsidRPr="001B42D7">
        <w:rPr>
          <w:sz w:val="20"/>
          <w:szCs w:val="20"/>
          <w:lang w:val="fr-FR"/>
        </w:rPr>
        <w:t>:</w:t>
      </w:r>
      <w:proofErr w:type="gramEnd"/>
    </w:p>
    <w:p w14:paraId="4F38309F" w14:textId="77777777" w:rsidR="001B42D7" w:rsidRPr="000F3B5A" w:rsidRDefault="001B42D7" w:rsidP="001B42D7">
      <w:pPr>
        <w:pStyle w:val="1-Bulletpoints"/>
        <w:jc w:val="left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39AE2E29" w14:textId="77777777" w:rsidR="001B42D7" w:rsidRPr="000F3B5A" w:rsidRDefault="001B42D7" w:rsidP="001B42D7">
      <w:pPr>
        <w:pStyle w:val="1-Bulletpoints"/>
        <w:jc w:val="left"/>
        <w:rPr>
          <w:sz w:val="20"/>
          <w:szCs w:val="20"/>
        </w:rPr>
      </w:pPr>
    </w:p>
    <w:p w14:paraId="6A2DB209" w14:textId="77777777" w:rsidR="001B42D7" w:rsidRDefault="001B42D7" w:rsidP="001B42D7">
      <w:r w:rsidRPr="000F3B5A">
        <w:rPr>
          <w:sz w:val="20"/>
          <w:szCs w:val="20"/>
        </w:rPr>
        <w:t>Environment:</w:t>
      </w:r>
    </w:p>
    <w:p w14:paraId="7613E69F" w14:textId="77777777" w:rsidR="001B42D7" w:rsidRDefault="001B42D7" w:rsidP="001B42D7"/>
    <w:p w14:paraId="0E163842" w14:textId="77777777" w:rsidR="001B42D7" w:rsidRDefault="001B42D7" w:rsidP="000402BC">
      <w:pPr>
        <w:tabs>
          <w:tab w:val="left" w:pos="1763"/>
        </w:tabs>
      </w:pPr>
    </w:p>
    <w:p w14:paraId="0E754510" w14:textId="77777777" w:rsidR="001B42D7" w:rsidRDefault="001B42D7" w:rsidP="000402BC">
      <w:pPr>
        <w:tabs>
          <w:tab w:val="left" w:pos="1763"/>
        </w:tabs>
      </w:pPr>
    </w:p>
    <w:p w14:paraId="43E7286A" w14:textId="77777777" w:rsidR="001B42D7" w:rsidRDefault="001B42D7" w:rsidP="001B42D7"/>
    <w:p w14:paraId="16064DCA" w14:textId="77777777" w:rsidR="001B42D7" w:rsidRPr="001B42D7" w:rsidRDefault="001B42D7" w:rsidP="001B42D7">
      <w:pPr>
        <w:rPr>
          <w:lang w:val="fr-FR"/>
        </w:rPr>
      </w:pPr>
      <w:proofErr w:type="gramStart"/>
      <w:r w:rsidRPr="001B42D7">
        <w:rPr>
          <w:b/>
          <w:bCs/>
          <w:color w:val="272774" w:themeColor="accent1"/>
          <w:sz w:val="24"/>
          <w:lang w:val="fr-FR"/>
        </w:rPr>
        <w:t xml:space="preserve">CLIENT  </w:t>
      </w:r>
      <w:r w:rsidRPr="001B42D7">
        <w:rPr>
          <w:b/>
          <w:bCs/>
          <w:color w:val="272774" w:themeColor="accent1"/>
          <w:sz w:val="24"/>
          <w:lang w:val="fr-FR"/>
        </w:rPr>
        <w:tab/>
      </w:r>
      <w:proofErr w:type="gramEnd"/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</w:r>
      <w:r w:rsidRPr="001B42D7">
        <w:rPr>
          <w:b/>
          <w:bCs/>
          <w:color w:val="272774" w:themeColor="accent1"/>
          <w:sz w:val="24"/>
          <w:lang w:val="fr-FR"/>
        </w:rPr>
        <w:tab/>
        <w:t>[Dates]</w:t>
      </w:r>
    </w:p>
    <w:p w14:paraId="0AE30BB6" w14:textId="77777777" w:rsidR="001B42D7" w:rsidRPr="001B42D7" w:rsidRDefault="001B42D7" w:rsidP="001B42D7">
      <w:pPr>
        <w:tabs>
          <w:tab w:val="left" w:pos="8550"/>
        </w:tabs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E4F7C" wp14:editId="453C318C">
                <wp:simplePos x="0" y="0"/>
                <wp:positionH relativeFrom="column">
                  <wp:posOffset>6350</wp:posOffset>
                </wp:positionH>
                <wp:positionV relativeFrom="paragraph">
                  <wp:posOffset>5080</wp:posOffset>
                </wp:positionV>
                <wp:extent cx="55054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190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FCA4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.4pt" to="43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" strokecolor="#e6b6a3 [3045]" strokeweight=".25pt"/>
            </w:pict>
          </mc:Fallback>
        </mc:AlternateContent>
      </w:r>
      <w:r w:rsidRPr="001B42D7">
        <w:rPr>
          <w:lang w:val="fr-FR"/>
        </w:rPr>
        <w:tab/>
      </w:r>
    </w:p>
    <w:p w14:paraId="434509FA" w14:textId="77777777" w:rsidR="001B42D7" w:rsidRPr="001B42D7" w:rsidRDefault="001B42D7" w:rsidP="001B42D7">
      <w:pPr>
        <w:jc w:val="left"/>
        <w:rPr>
          <w:b/>
          <w:sz w:val="20"/>
          <w:szCs w:val="20"/>
          <w:lang w:val="fr-FR"/>
        </w:rPr>
      </w:pPr>
      <w:proofErr w:type="spellStart"/>
      <w:proofErr w:type="gramStart"/>
      <w:r w:rsidRPr="001B42D7">
        <w:rPr>
          <w:b/>
          <w:sz w:val="20"/>
          <w:szCs w:val="20"/>
          <w:lang w:val="fr-FR"/>
        </w:rPr>
        <w:t>Role</w:t>
      </w:r>
      <w:proofErr w:type="spellEnd"/>
      <w:r w:rsidRPr="001B42D7">
        <w:rPr>
          <w:b/>
          <w:sz w:val="20"/>
          <w:szCs w:val="20"/>
          <w:lang w:val="fr-FR"/>
        </w:rPr>
        <w:t>:</w:t>
      </w:r>
      <w:proofErr w:type="gramEnd"/>
      <w:r w:rsidRPr="001B42D7">
        <w:rPr>
          <w:b/>
          <w:sz w:val="20"/>
          <w:szCs w:val="20"/>
          <w:lang w:val="fr-FR"/>
        </w:rPr>
        <w:t xml:space="preserve"> </w:t>
      </w:r>
    </w:p>
    <w:p w14:paraId="4A9C92E3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</w:p>
    <w:p w14:paraId="73BBEAD9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proofErr w:type="spellStart"/>
      <w:proofErr w:type="gramStart"/>
      <w:r w:rsidRPr="001B42D7">
        <w:rPr>
          <w:sz w:val="20"/>
          <w:szCs w:val="20"/>
          <w:lang w:val="fr-FR"/>
        </w:rPr>
        <w:t>Context</w:t>
      </w:r>
      <w:proofErr w:type="spellEnd"/>
      <w:r w:rsidRPr="001B42D7">
        <w:rPr>
          <w:sz w:val="20"/>
          <w:szCs w:val="20"/>
          <w:lang w:val="fr-FR"/>
        </w:rPr>
        <w:t>:</w:t>
      </w:r>
      <w:proofErr w:type="gramEnd"/>
    </w:p>
    <w:p w14:paraId="0B2D859D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r w:rsidRPr="001B42D7">
        <w:rPr>
          <w:sz w:val="20"/>
          <w:szCs w:val="20"/>
          <w:lang w:val="fr-FR"/>
        </w:rPr>
        <w:t xml:space="preserve"> </w:t>
      </w:r>
    </w:p>
    <w:p w14:paraId="6C6B9865" w14:textId="77777777" w:rsidR="001B42D7" w:rsidRPr="001B42D7" w:rsidRDefault="001B42D7" w:rsidP="001B42D7">
      <w:pPr>
        <w:jc w:val="left"/>
        <w:rPr>
          <w:sz w:val="20"/>
          <w:szCs w:val="20"/>
          <w:lang w:val="fr-FR"/>
        </w:rPr>
      </w:pPr>
      <w:proofErr w:type="spellStart"/>
      <w:proofErr w:type="gramStart"/>
      <w:r w:rsidRPr="001B42D7">
        <w:rPr>
          <w:sz w:val="20"/>
          <w:szCs w:val="20"/>
          <w:lang w:val="fr-FR"/>
        </w:rPr>
        <w:t>Responsibilities</w:t>
      </w:r>
      <w:proofErr w:type="spellEnd"/>
      <w:r w:rsidRPr="001B42D7">
        <w:rPr>
          <w:sz w:val="20"/>
          <w:szCs w:val="20"/>
          <w:lang w:val="fr-FR"/>
        </w:rPr>
        <w:t>:</w:t>
      </w:r>
      <w:proofErr w:type="gramEnd"/>
    </w:p>
    <w:p w14:paraId="76C25C04" w14:textId="77777777" w:rsidR="001B42D7" w:rsidRPr="000F3B5A" w:rsidRDefault="001B42D7" w:rsidP="001B42D7">
      <w:pPr>
        <w:pStyle w:val="1-Bulletpoints"/>
        <w:jc w:val="left"/>
        <w:rPr>
          <w:sz w:val="20"/>
          <w:szCs w:val="20"/>
        </w:rPr>
      </w:pPr>
      <w:r w:rsidRPr="000F3B5A">
        <w:rPr>
          <w:sz w:val="20"/>
          <w:szCs w:val="20"/>
        </w:rPr>
        <w:t>…</w:t>
      </w:r>
    </w:p>
    <w:p w14:paraId="1950F313" w14:textId="77777777" w:rsidR="001B42D7" w:rsidRPr="000F3B5A" w:rsidRDefault="001B42D7" w:rsidP="001B42D7">
      <w:pPr>
        <w:pStyle w:val="1-Bulletpoints"/>
        <w:jc w:val="left"/>
        <w:rPr>
          <w:sz w:val="20"/>
          <w:szCs w:val="20"/>
        </w:rPr>
      </w:pPr>
    </w:p>
    <w:p w14:paraId="5189EFDA" w14:textId="77777777" w:rsidR="001B42D7" w:rsidRDefault="001B42D7" w:rsidP="001B42D7">
      <w:r w:rsidRPr="000F3B5A">
        <w:rPr>
          <w:sz w:val="20"/>
          <w:szCs w:val="20"/>
        </w:rPr>
        <w:t>Environment:</w:t>
      </w:r>
    </w:p>
    <w:p w14:paraId="33C350C4" w14:textId="77777777" w:rsidR="001B42D7" w:rsidRDefault="001B42D7" w:rsidP="001B42D7"/>
    <w:p w14:paraId="65263D15" w14:textId="05790303" w:rsidR="000402BC" w:rsidRPr="000402BC" w:rsidRDefault="000402BC" w:rsidP="000402BC">
      <w:pPr>
        <w:tabs>
          <w:tab w:val="left" w:pos="1763"/>
        </w:tabs>
      </w:pPr>
      <w:r>
        <w:tab/>
      </w:r>
    </w:p>
    <w:sectPr w:rsidR="000402BC" w:rsidRPr="000402BC" w:rsidSect="007D6A0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3B91E" w14:textId="77777777" w:rsidR="001D3722" w:rsidRDefault="001D3722" w:rsidP="00D672B0">
      <w:r>
        <w:separator/>
      </w:r>
    </w:p>
  </w:endnote>
  <w:endnote w:type="continuationSeparator" w:id="0">
    <w:p w14:paraId="33481BED" w14:textId="77777777" w:rsidR="001D3722" w:rsidRDefault="001D3722" w:rsidP="00D672B0">
      <w:r>
        <w:continuationSeparator/>
      </w:r>
    </w:p>
  </w:endnote>
  <w:endnote w:type="continuationNotice" w:id="1">
    <w:p w14:paraId="4E000627" w14:textId="77777777" w:rsidR="001D3722" w:rsidRDefault="001D3722" w:rsidP="00D67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B52A2" w14:textId="56ACC0B5" w:rsidR="00E36D66" w:rsidRPr="00E760D0" w:rsidRDefault="00000000" w:rsidP="000F3B5A">
    <w:pPr>
      <w:pStyle w:val="Pieddepage"/>
      <w:jc w:val="left"/>
      <w:rPr>
        <w:sz w:val="18"/>
        <w:szCs w:val="18"/>
      </w:rPr>
    </w:pPr>
    <w:sdt>
      <w:sdtPr>
        <w:id w:val="-757216202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7D6A0E" w:rsidRPr="002956B8">
          <w:rPr>
            <w:noProof/>
            <w:sz w:val="16"/>
            <w:szCs w:val="16"/>
            <w:lang w:val="en-SG" w:eastAsia="en-SG"/>
          </w:rPr>
          <w:drawing>
            <wp:anchor distT="0" distB="0" distL="114300" distR="114300" simplePos="0" relativeHeight="251671552" behindDoc="1" locked="0" layoutInCell="1" allowOverlap="1" wp14:anchorId="372A08F2" wp14:editId="621398DA">
              <wp:simplePos x="0" y="0"/>
              <wp:positionH relativeFrom="rightMargin">
                <wp:posOffset>-661860</wp:posOffset>
              </wp:positionH>
              <wp:positionV relativeFrom="page">
                <wp:posOffset>10084435</wp:posOffset>
              </wp:positionV>
              <wp:extent cx="1001395" cy="389890"/>
              <wp:effectExtent l="0" t="0" r="8255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1395" cy="38989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F3B5A">
          <w:rPr>
            <w:noProof/>
            <w:sz w:val="16"/>
            <w:szCs w:val="16"/>
            <w:lang w:val="en-SG" w:eastAsia="en-SG"/>
          </w:rPr>
          <w:t>Manager Name</w:t>
        </w:r>
        <w:r w:rsidR="000F3B5A">
          <w:rPr>
            <w:noProof/>
            <w:sz w:val="16"/>
            <w:szCs w:val="16"/>
            <w:lang w:val="en-SG" w:eastAsia="en-SG"/>
          </w:rPr>
          <w:br/>
          <w:t>Contact Number</w:t>
        </w:r>
      </w:sdtContent>
    </w:sdt>
    <w:r w:rsidR="00406CA5">
      <w:rPr>
        <w:noProof/>
        <w:sz w:val="18"/>
        <w:szCs w:val="18"/>
      </w:rPr>
      <w:tab/>
    </w:r>
    <w:r w:rsidR="00406CA5" w:rsidRPr="00406CA5">
      <w:rPr>
        <w:noProof/>
        <w:sz w:val="18"/>
        <w:szCs w:val="18"/>
      </w:rPr>
      <w:fldChar w:fldCharType="begin"/>
    </w:r>
    <w:r w:rsidR="00406CA5" w:rsidRPr="00406CA5">
      <w:rPr>
        <w:noProof/>
        <w:sz w:val="18"/>
        <w:szCs w:val="18"/>
      </w:rPr>
      <w:instrText xml:space="preserve"> PAGE   \* MERGEFORMAT </w:instrText>
    </w:r>
    <w:r w:rsidR="00406CA5" w:rsidRPr="00406CA5">
      <w:rPr>
        <w:noProof/>
        <w:sz w:val="18"/>
        <w:szCs w:val="18"/>
      </w:rPr>
      <w:fldChar w:fldCharType="separate"/>
    </w:r>
    <w:r w:rsidR="00CC3018">
      <w:rPr>
        <w:noProof/>
        <w:sz w:val="18"/>
        <w:szCs w:val="18"/>
      </w:rPr>
      <w:t>2</w:t>
    </w:r>
    <w:r w:rsidR="00406CA5" w:rsidRPr="00406CA5"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2266101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26E96251" w14:textId="39F0A1B8" w:rsidR="00E36D66" w:rsidRPr="00E760D0" w:rsidRDefault="00E36D66" w:rsidP="002714A4">
        <w:pPr>
          <w:pStyle w:val="Pieddepage"/>
          <w:jc w:val="left"/>
          <w:rPr>
            <w:sz w:val="18"/>
            <w:szCs w:val="18"/>
          </w:rPr>
        </w:pPr>
        <w:r w:rsidRPr="002956B8">
          <w:rPr>
            <w:noProof/>
            <w:sz w:val="16"/>
            <w:szCs w:val="16"/>
            <w:lang w:val="en-SG" w:eastAsia="en-SG"/>
          </w:rPr>
          <w:drawing>
            <wp:anchor distT="0" distB="0" distL="114300" distR="114300" simplePos="0" relativeHeight="251664384" behindDoc="1" locked="0" layoutInCell="1" allowOverlap="1" wp14:anchorId="13A26C88" wp14:editId="3ECA24D3">
              <wp:simplePos x="0" y="0"/>
              <wp:positionH relativeFrom="rightMargin">
                <wp:posOffset>-661860</wp:posOffset>
              </wp:positionH>
              <wp:positionV relativeFrom="page">
                <wp:posOffset>10078085</wp:posOffset>
              </wp:positionV>
              <wp:extent cx="1001395" cy="389922"/>
              <wp:effectExtent l="0" t="0" r="8255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1395" cy="38992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sdt>
          <w:sdtPr>
            <w:id w:val="442730855"/>
            <w:docPartObj>
              <w:docPartGallery w:val="Page Numbers (Bottom of Page)"/>
              <w:docPartUnique/>
            </w:docPartObj>
          </w:sdtPr>
          <w:sdtEndPr>
            <w:rPr>
              <w:noProof/>
              <w:sz w:val="18"/>
              <w:szCs w:val="18"/>
            </w:rPr>
          </w:sdtEndPr>
          <w:sdtContent>
            <w:r w:rsidR="002714A4" w:rsidRPr="002956B8">
              <w:rPr>
                <w:noProof/>
                <w:sz w:val="16"/>
                <w:szCs w:val="16"/>
                <w:lang w:val="en-SG" w:eastAsia="en-SG"/>
              </w:rPr>
              <w:drawing>
                <wp:anchor distT="0" distB="0" distL="114300" distR="114300" simplePos="0" relativeHeight="251676672" behindDoc="1" locked="0" layoutInCell="1" allowOverlap="1" wp14:anchorId="67112F66" wp14:editId="195437B2">
                  <wp:simplePos x="0" y="0"/>
                  <wp:positionH relativeFrom="rightMargin">
                    <wp:posOffset>-661860</wp:posOffset>
                  </wp:positionH>
                  <wp:positionV relativeFrom="page">
                    <wp:posOffset>10084435</wp:posOffset>
                  </wp:positionV>
                  <wp:extent cx="1001395" cy="389890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95" cy="38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3B5A">
              <w:rPr>
                <w:noProof/>
                <w:sz w:val="16"/>
                <w:szCs w:val="16"/>
                <w:lang w:val="en-SG" w:eastAsia="en-SG"/>
              </w:rPr>
              <w:t xml:space="preserve">Manager Name </w:t>
            </w:r>
            <w:r w:rsidR="000F3B5A">
              <w:rPr>
                <w:noProof/>
                <w:sz w:val="16"/>
                <w:szCs w:val="16"/>
                <w:lang w:val="en-SG" w:eastAsia="en-SG"/>
              </w:rPr>
              <w:br/>
              <w:t xml:space="preserve">Contact Number </w:t>
            </w:r>
            <w:r w:rsidR="00406CA5">
              <w:rPr>
                <w:noProof/>
                <w:sz w:val="16"/>
                <w:szCs w:val="16"/>
                <w:lang w:val="en-SG" w:eastAsia="en-SG"/>
              </w:rPr>
              <w:tab/>
            </w:r>
            <w:r w:rsidR="00406CA5" w:rsidRPr="00406CA5">
              <w:rPr>
                <w:noProof/>
                <w:sz w:val="16"/>
                <w:szCs w:val="16"/>
                <w:lang w:val="en-SG" w:eastAsia="en-SG"/>
              </w:rPr>
              <w:fldChar w:fldCharType="begin"/>
            </w:r>
            <w:r w:rsidR="00406CA5" w:rsidRPr="00406CA5">
              <w:rPr>
                <w:noProof/>
                <w:sz w:val="16"/>
                <w:szCs w:val="16"/>
                <w:lang w:val="en-SG" w:eastAsia="en-SG"/>
              </w:rPr>
              <w:instrText xml:space="preserve"> PAGE   \* MERGEFORMAT </w:instrText>
            </w:r>
            <w:r w:rsidR="00406CA5" w:rsidRPr="00406CA5">
              <w:rPr>
                <w:noProof/>
                <w:sz w:val="16"/>
                <w:szCs w:val="16"/>
                <w:lang w:val="en-SG" w:eastAsia="en-SG"/>
              </w:rPr>
              <w:fldChar w:fldCharType="separate"/>
            </w:r>
            <w:r w:rsidR="00CC3018">
              <w:rPr>
                <w:noProof/>
                <w:sz w:val="16"/>
                <w:szCs w:val="16"/>
                <w:lang w:val="en-SG" w:eastAsia="en-SG"/>
              </w:rPr>
              <w:t>1</w:t>
            </w:r>
            <w:r w:rsidR="00406CA5" w:rsidRPr="00406CA5">
              <w:rPr>
                <w:noProof/>
                <w:sz w:val="16"/>
                <w:szCs w:val="16"/>
                <w:lang w:val="en-SG" w:eastAsia="en-SG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FACA7" w14:textId="77777777" w:rsidR="001D3722" w:rsidRDefault="001D3722" w:rsidP="00D672B0">
      <w:r>
        <w:separator/>
      </w:r>
    </w:p>
  </w:footnote>
  <w:footnote w:type="continuationSeparator" w:id="0">
    <w:p w14:paraId="4098C991" w14:textId="77777777" w:rsidR="001D3722" w:rsidRDefault="001D3722" w:rsidP="00D672B0">
      <w:r>
        <w:continuationSeparator/>
      </w:r>
    </w:p>
  </w:footnote>
  <w:footnote w:type="continuationNotice" w:id="1">
    <w:p w14:paraId="1220445B" w14:textId="77777777" w:rsidR="001D3722" w:rsidRDefault="001D3722" w:rsidP="00D672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BEBE" w14:textId="3A82186C" w:rsidR="006E6CEF" w:rsidRDefault="007D6A0E" w:rsidP="00D672B0">
    <w:pPr>
      <w:pStyle w:val="En-tte"/>
    </w:pPr>
    <w:r w:rsidRPr="00DD79F6"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2A0E3D68" wp14:editId="2DAFF181">
              <wp:simplePos x="0" y="0"/>
              <wp:positionH relativeFrom="margin">
                <wp:posOffset>-218440</wp:posOffset>
              </wp:positionH>
              <wp:positionV relativeFrom="paragraph">
                <wp:posOffset>-457200</wp:posOffset>
              </wp:positionV>
              <wp:extent cx="1924050" cy="55943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5594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F4A52D" w14:textId="77777777" w:rsidR="00700C68" w:rsidRPr="00700C68" w:rsidRDefault="00700C68" w:rsidP="00700C68">
                          <w:pPr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2C717076" w14:textId="77777777" w:rsidR="00700C68" w:rsidRPr="00700C68" w:rsidRDefault="00700C68" w:rsidP="00700C68">
                          <w:pPr>
                            <w:jc w:val="left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00C6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REFERENCE: </w:t>
                          </w:r>
                          <w:sdt>
                            <w:sdt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alias w:val="Subject"/>
                              <w:tag w:val=""/>
                              <w:id w:val="16958884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00C6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6F432CA" w14:textId="3AB34E6A" w:rsidR="00700C68" w:rsidRPr="00700C68" w:rsidRDefault="00700C68" w:rsidP="00700C68">
                          <w:pPr>
                            <w:jc w:val="left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0E3D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7.2pt;margin-top:-36pt;width:151.5pt;height:44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" filled="f" stroked="f">
              <v:textbox>
                <w:txbxContent>
                  <w:p w14:paraId="08F4A52D" w14:textId="77777777" w:rsidR="00700C68" w:rsidRPr="00700C68" w:rsidRDefault="00700C68" w:rsidP="00700C68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  <w:p w14:paraId="2C717076" w14:textId="77777777" w:rsidR="00700C68" w:rsidRPr="00700C68" w:rsidRDefault="00700C68" w:rsidP="00700C68">
                    <w:pPr>
                      <w:jc w:val="left"/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700C68">
                      <w:rPr>
                        <w:color w:val="000000" w:themeColor="text1"/>
                        <w:sz w:val="16"/>
                        <w:szCs w:val="16"/>
                      </w:rPr>
                      <w:t xml:space="preserve">REFERENCE: </w:t>
                    </w:r>
                    <w:sdt>
                      <w:sdtPr>
                        <w:rPr>
                          <w:color w:val="000000" w:themeColor="text1"/>
                          <w:sz w:val="16"/>
                          <w:szCs w:val="16"/>
                        </w:rPr>
                        <w:alias w:val="Subject"/>
                        <w:tag w:val=""/>
                        <w:id w:val="1695888438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Pr="00700C68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    </w:t>
                        </w:r>
                      </w:sdtContent>
                    </w:sdt>
                  </w:p>
                  <w:p w14:paraId="16F432CA" w14:textId="3AB34E6A" w:rsidR="00700C68" w:rsidRPr="00700C68" w:rsidRDefault="00700C68" w:rsidP="00700C68">
                    <w:pPr>
                      <w:jc w:val="left"/>
                      <w:rPr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C7174B">
      <w:rPr>
        <w:noProof/>
        <w:lang w:val="en-SG" w:eastAsia="en-SG"/>
      </w:rPr>
      <w:drawing>
        <wp:anchor distT="0" distB="0" distL="114300" distR="114300" simplePos="0" relativeHeight="251663359" behindDoc="1" locked="0" layoutInCell="1" allowOverlap="1" wp14:anchorId="6D7C48C3" wp14:editId="656326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44153" cy="10668000"/>
          <wp:effectExtent l="0" t="0" r="0" b="0"/>
          <wp:wrapNone/>
          <wp:docPr id="1" name="Picture 1" descr="A picture containing lamp,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amp, ligh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4153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53D02" w14:textId="24787AD0" w:rsidR="00C7174B" w:rsidRDefault="002714A4">
    <w:pPr>
      <w:pStyle w:val="En-tte"/>
      <w:rPr>
        <w:noProof/>
      </w:rPr>
    </w:pPr>
    <w:r>
      <w:rPr>
        <w:noProof/>
        <w:lang w:val="en-SG" w:eastAsia="en-SG"/>
      </w:rPr>
      <w:drawing>
        <wp:anchor distT="0" distB="0" distL="114300" distR="114300" simplePos="0" relativeHeight="251662334" behindDoc="0" locked="0" layoutInCell="1" allowOverlap="1" wp14:anchorId="5D8C2CAC" wp14:editId="09D4CF62">
          <wp:simplePos x="0" y="0"/>
          <wp:positionH relativeFrom="page">
            <wp:posOffset>6350</wp:posOffset>
          </wp:positionH>
          <wp:positionV relativeFrom="paragraph">
            <wp:posOffset>-441325</wp:posOffset>
          </wp:positionV>
          <wp:extent cx="7539990" cy="10666095"/>
          <wp:effectExtent l="0" t="0" r="381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9990" cy="10666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51AA" w:rsidRPr="00DD79F6"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04B02F2" wp14:editId="786EF8DE">
              <wp:simplePos x="0" y="0"/>
              <wp:positionH relativeFrom="margin">
                <wp:posOffset>-109220</wp:posOffset>
              </wp:positionH>
              <wp:positionV relativeFrom="paragraph">
                <wp:posOffset>-443865</wp:posOffset>
              </wp:positionV>
              <wp:extent cx="1924050" cy="57277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572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F8A905" w14:textId="77777777" w:rsidR="007D6A0E" w:rsidRPr="00700C68" w:rsidRDefault="007D6A0E" w:rsidP="007D6A0E">
                          <w:pPr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637903C0" w14:textId="77777777" w:rsidR="007D6A0E" w:rsidRPr="007D6A0E" w:rsidRDefault="007D6A0E" w:rsidP="007D6A0E">
                          <w:pPr>
                            <w:jc w:val="left"/>
                            <w:rPr>
                              <w:color w:val="F5E2DA" w:themeColor="background2"/>
                              <w:sz w:val="16"/>
                              <w:szCs w:val="16"/>
                            </w:rPr>
                          </w:pPr>
                          <w:r w:rsidRPr="007D6A0E">
                            <w:rPr>
                              <w:color w:val="F5E2DA" w:themeColor="background2"/>
                              <w:sz w:val="16"/>
                              <w:szCs w:val="16"/>
                            </w:rPr>
                            <w:t xml:space="preserve">REFERENCE: </w:t>
                          </w:r>
                          <w:sdt>
                            <w:sdtPr>
                              <w:rPr>
                                <w:color w:val="F5E2DA" w:themeColor="background2"/>
                                <w:sz w:val="16"/>
                                <w:szCs w:val="16"/>
                              </w:rPr>
                              <w:alias w:val="Subject"/>
                              <w:tag w:val=""/>
                              <w:id w:val="41914109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D6A0E">
                                <w:rPr>
                                  <w:color w:val="F5E2DA" w:themeColor="background2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491BBE9" w14:textId="0D09594B" w:rsidR="007D6A0E" w:rsidRPr="007D6A0E" w:rsidRDefault="007D6A0E" w:rsidP="007D6A0E">
                          <w:pPr>
                            <w:jc w:val="left"/>
                            <w:rPr>
                              <w:color w:val="F5E2DA" w:themeColor="background2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B02F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.6pt;margin-top:-34.95pt;width:151.5pt;height:45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" filled="f" stroked="f">
              <v:textbox>
                <w:txbxContent>
                  <w:p w14:paraId="49F8A905" w14:textId="77777777" w:rsidR="007D6A0E" w:rsidRPr="00700C68" w:rsidRDefault="007D6A0E" w:rsidP="007D6A0E">
                    <w:pPr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  <w:p w14:paraId="637903C0" w14:textId="77777777" w:rsidR="007D6A0E" w:rsidRPr="007D6A0E" w:rsidRDefault="007D6A0E" w:rsidP="007D6A0E">
                    <w:pPr>
                      <w:jc w:val="left"/>
                      <w:rPr>
                        <w:color w:val="F5E2DA" w:themeColor="background2"/>
                        <w:sz w:val="16"/>
                        <w:szCs w:val="16"/>
                      </w:rPr>
                    </w:pPr>
                    <w:r w:rsidRPr="007D6A0E">
                      <w:rPr>
                        <w:color w:val="F5E2DA" w:themeColor="background2"/>
                        <w:sz w:val="16"/>
                        <w:szCs w:val="16"/>
                      </w:rPr>
                      <w:t xml:space="preserve">REFERENCE: </w:t>
                    </w:r>
                    <w:sdt>
                      <w:sdtPr>
                        <w:rPr>
                          <w:color w:val="F5E2DA" w:themeColor="background2"/>
                          <w:sz w:val="16"/>
                          <w:szCs w:val="16"/>
                        </w:rPr>
                        <w:alias w:val="Subject"/>
                        <w:tag w:val=""/>
                        <w:id w:val="419141098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Pr="007D6A0E">
                          <w:rPr>
                            <w:color w:val="F5E2DA" w:themeColor="background2"/>
                            <w:sz w:val="16"/>
                            <w:szCs w:val="16"/>
                          </w:rPr>
                          <w:t xml:space="preserve">     </w:t>
                        </w:r>
                      </w:sdtContent>
                    </w:sdt>
                  </w:p>
                  <w:p w14:paraId="3491BBE9" w14:textId="0D09594B" w:rsidR="007D6A0E" w:rsidRPr="007D6A0E" w:rsidRDefault="007D6A0E" w:rsidP="007D6A0E">
                    <w:pPr>
                      <w:jc w:val="left"/>
                      <w:rPr>
                        <w:color w:val="F5E2DA" w:themeColor="background2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09E22682" w14:textId="77777777" w:rsidR="00A511EA" w:rsidRDefault="00A511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4CF8E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94445805" o:spid="_x0000_i1025" type="#_x0000_t75" style="width:12pt;height:16.2pt;visibility:visible;mso-wrap-style:square">
            <v:imagedata r:id="rId1" o:title=""/>
          </v:shape>
        </w:pict>
      </mc:Choice>
      <mc:Fallback>
        <w:drawing>
          <wp:inline distT="0" distB="0" distL="0" distR="0" wp14:anchorId="1D338D5A" wp14:editId="5DC2717D">
            <wp:extent cx="152400" cy="205740"/>
            <wp:effectExtent l="0" t="0" r="0" b="0"/>
            <wp:docPr id="1694445805" name="Image 169444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03967F7" id="Image 4626907" o:spid="_x0000_i1025" type="#_x0000_t75" style="width:30pt;height:30pt;visibility:visible;mso-wrap-style:square">
            <v:imagedata r:id="rId3" o:title=""/>
          </v:shape>
        </w:pict>
      </mc:Choice>
      <mc:Fallback>
        <w:drawing>
          <wp:inline distT="0" distB="0" distL="0" distR="0" wp14:anchorId="0788A04E" wp14:editId="1F7A8649">
            <wp:extent cx="381000" cy="381000"/>
            <wp:effectExtent l="0" t="0" r="0" b="0"/>
            <wp:docPr id="4626907" name="Image 462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5A71DA"/>
    <w:multiLevelType w:val="multilevel"/>
    <w:tmpl w:val="B34CF814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E5E12"/>
    <w:multiLevelType w:val="hybridMultilevel"/>
    <w:tmpl w:val="977636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35D69"/>
    <w:multiLevelType w:val="multilevel"/>
    <w:tmpl w:val="933CF32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color w:val="EBC4B4" w:themeColor="accent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5977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4F0279"/>
    <w:multiLevelType w:val="hybridMultilevel"/>
    <w:tmpl w:val="2C0E8E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F079D"/>
    <w:multiLevelType w:val="multilevel"/>
    <w:tmpl w:val="260AB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8E28A1"/>
    <w:multiLevelType w:val="hybridMultilevel"/>
    <w:tmpl w:val="C72E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C4641"/>
    <w:multiLevelType w:val="multilevel"/>
    <w:tmpl w:val="E37C91B0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  <w:b w:val="0"/>
        <w:i w:val="0"/>
        <w:color w:val="4182FF" w:themeColor="accent3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1588C"/>
    <w:multiLevelType w:val="hybridMultilevel"/>
    <w:tmpl w:val="CBC283D2"/>
    <w:lvl w:ilvl="0" w:tplc="73AC28B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286474"/>
    <w:multiLevelType w:val="multilevel"/>
    <w:tmpl w:val="36DE3888"/>
    <w:lvl w:ilvl="0">
      <w:start w:val="1"/>
      <w:numFmt w:val="bullet"/>
      <w:pStyle w:val="1-Bulletpoints"/>
      <w:lvlText w:val=""/>
      <w:lvlJc w:val="left"/>
      <w:pPr>
        <w:ind w:left="864" w:hanging="504"/>
      </w:pPr>
      <w:rPr>
        <w:rFonts w:ascii="Symbol" w:hAnsi="Symbol" w:hint="default"/>
        <w:color w:val="272774" w:themeColor="accent1"/>
      </w:rPr>
    </w:lvl>
    <w:lvl w:ilvl="1">
      <w:start w:val="1"/>
      <w:numFmt w:val="bullet"/>
      <w:pStyle w:val="2-Bulletpoint"/>
      <w:lvlText w:val=""/>
      <w:lvlJc w:val="left"/>
      <w:pPr>
        <w:ind w:left="1296" w:hanging="432"/>
      </w:pPr>
      <w:rPr>
        <w:rFonts w:ascii="Symbol" w:hAnsi="Symbol" w:hint="default"/>
        <w:b w:val="0"/>
        <w:i w:val="0"/>
        <w:color w:val="EBC4B4" w:themeColor="accent2"/>
        <w:sz w:val="22"/>
      </w:rPr>
    </w:lvl>
    <w:lvl w:ilvl="2">
      <w:start w:val="1"/>
      <w:numFmt w:val="bullet"/>
      <w:pStyle w:val="3-Bulletpoints"/>
      <w:lvlText w:val=""/>
      <w:lvlJc w:val="left"/>
      <w:pPr>
        <w:ind w:left="1872" w:hanging="576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pStyle w:val="blackbulletpoint"/>
      <w:lvlText w:val=""/>
      <w:lvlJc w:val="left"/>
      <w:pPr>
        <w:tabs>
          <w:tab w:val="num" w:pos="2520"/>
        </w:tabs>
        <w:ind w:left="2592" w:hanging="72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pStyle w:val="greybulletpoint"/>
      <w:lvlText w:val="o"/>
      <w:lvlJc w:val="left"/>
      <w:pPr>
        <w:ind w:left="3312" w:hanging="7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2" w:hanging="7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2" w:hanging="720"/>
      </w:pPr>
      <w:rPr>
        <w:rFonts w:ascii="Symbol" w:hAnsi="Symbol" w:hint="default"/>
        <w:color w:val="C9C9ED" w:themeColor="accent1" w:themeTint="33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1008"/>
      </w:pPr>
      <w:rPr>
        <w:rFonts w:ascii="Courier New" w:hAnsi="Courier New" w:hint="default"/>
        <w:color w:val="EBC4B4" w:themeColor="accent2"/>
      </w:rPr>
    </w:lvl>
    <w:lvl w:ilvl="8">
      <w:start w:val="1"/>
      <w:numFmt w:val="bullet"/>
      <w:lvlText w:val=""/>
      <w:lvlJc w:val="left"/>
      <w:pPr>
        <w:ind w:left="6480" w:hanging="720"/>
      </w:pPr>
      <w:rPr>
        <w:rFonts w:ascii="Wingdings" w:hAnsi="Wingdings" w:hint="default"/>
        <w:color w:val="7F7F7F" w:themeColor="text1" w:themeTint="80"/>
      </w:rPr>
    </w:lvl>
  </w:abstractNum>
  <w:abstractNum w:abstractNumId="10" w15:restartNumberingAfterBreak="0">
    <w:nsid w:val="156F70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34728B"/>
    <w:multiLevelType w:val="multilevel"/>
    <w:tmpl w:val="011E589E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4182FF" w:themeColor="accent3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82A94"/>
    <w:multiLevelType w:val="hybridMultilevel"/>
    <w:tmpl w:val="A0124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A1D05"/>
    <w:multiLevelType w:val="multilevel"/>
    <w:tmpl w:val="B8A0793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color w:val="EBC4B4" w:themeColor="accent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BB2983"/>
    <w:multiLevelType w:val="multilevel"/>
    <w:tmpl w:val="933CF324"/>
    <w:numStyleLink w:val="Style1"/>
  </w:abstractNum>
  <w:abstractNum w:abstractNumId="15" w15:restartNumberingAfterBreak="0">
    <w:nsid w:val="24D23297"/>
    <w:multiLevelType w:val="hybridMultilevel"/>
    <w:tmpl w:val="CB087FC0"/>
    <w:lvl w:ilvl="0" w:tplc="F2180D9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 w:tplc="53F2E76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color w:val="EBC4B4" w:themeColor="accent2"/>
        <w:sz w:val="22"/>
      </w:rPr>
    </w:lvl>
    <w:lvl w:ilvl="2" w:tplc="5E80B196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272774" w:themeColor="accent1"/>
        <w:sz w:val="22"/>
      </w:rPr>
    </w:lvl>
    <w:lvl w:ilvl="3" w:tplc="5770C9B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color w:val="272774" w:themeColor="accent1"/>
        <w:sz w:val="22"/>
      </w:rPr>
    </w:lvl>
    <w:lvl w:ilvl="4" w:tplc="FDFE927A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6389BB4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EF4613D4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5DC2BC2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5382BCE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B9A7487"/>
    <w:multiLevelType w:val="multilevel"/>
    <w:tmpl w:val="846A5DE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Calibri" w:hAnsi="Calibri" w:hint="default"/>
        <w:b w:val="0"/>
        <w:i w:val="0"/>
        <w:color w:val="272774" w:themeColor="text2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C6E1C"/>
    <w:multiLevelType w:val="hybridMultilevel"/>
    <w:tmpl w:val="DB1C51BC"/>
    <w:lvl w:ilvl="0" w:tplc="05D05FD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80178"/>
    <w:multiLevelType w:val="hybridMultilevel"/>
    <w:tmpl w:val="F9860D1C"/>
    <w:lvl w:ilvl="0" w:tplc="6F4413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2A94"/>
    <w:multiLevelType w:val="multilevel"/>
    <w:tmpl w:val="9FF28EB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E5003"/>
    <w:multiLevelType w:val="hybridMultilevel"/>
    <w:tmpl w:val="A7A01306"/>
    <w:lvl w:ilvl="0" w:tplc="86E8FB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87A73"/>
    <w:multiLevelType w:val="multilevel"/>
    <w:tmpl w:val="CC10F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64FA2"/>
    <w:multiLevelType w:val="hybridMultilevel"/>
    <w:tmpl w:val="8508152A"/>
    <w:lvl w:ilvl="0" w:tplc="88A810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17AD6"/>
    <w:multiLevelType w:val="hybridMultilevel"/>
    <w:tmpl w:val="96E6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62A31"/>
    <w:multiLevelType w:val="multilevel"/>
    <w:tmpl w:val="E01E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C082BAD"/>
    <w:multiLevelType w:val="multilevel"/>
    <w:tmpl w:val="933CF324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 w:val="0"/>
        <w:i w:val="0"/>
        <w:color w:val="EBC4B4" w:themeColor="accent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hint="default"/>
        <w:color w:val="272774" w:themeColor="accent1"/>
        <w:sz w:val="22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Symbol" w:hAnsi="Symbol"/>
        <w:b w:val="0"/>
        <w:i w:val="0"/>
        <w:color w:val="272774" w:themeColor="accent1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1C03019"/>
    <w:multiLevelType w:val="multilevel"/>
    <w:tmpl w:val="B34CF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B93CCD"/>
    <w:multiLevelType w:val="multilevel"/>
    <w:tmpl w:val="E37C91B0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272774" w:themeColor="accent1"/>
        <w:sz w:val="22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  <w:b w:val="0"/>
        <w:i w:val="0"/>
        <w:sz w:val="22"/>
      </w:rPr>
    </w:lvl>
    <w:lvl w:ilvl="2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b w:val="0"/>
        <w:i w:val="0"/>
        <w:color w:val="272774" w:themeColor="accent1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44738">
    <w:abstractNumId w:val="6"/>
  </w:num>
  <w:num w:numId="2" w16cid:durableId="2101680350">
    <w:abstractNumId w:val="22"/>
  </w:num>
  <w:num w:numId="3" w16cid:durableId="1595162569">
    <w:abstractNumId w:val="18"/>
  </w:num>
  <w:num w:numId="4" w16cid:durableId="767894517">
    <w:abstractNumId w:val="11"/>
  </w:num>
  <w:num w:numId="5" w16cid:durableId="787360421">
    <w:abstractNumId w:val="9"/>
  </w:num>
  <w:num w:numId="6" w16cid:durableId="483203477">
    <w:abstractNumId w:val="7"/>
  </w:num>
  <w:num w:numId="7" w16cid:durableId="613947880">
    <w:abstractNumId w:val="27"/>
  </w:num>
  <w:num w:numId="8" w16cid:durableId="580136594">
    <w:abstractNumId w:val="16"/>
  </w:num>
  <w:num w:numId="9" w16cid:durableId="349842737">
    <w:abstractNumId w:val="2"/>
  </w:num>
  <w:num w:numId="10" w16cid:durableId="520048803">
    <w:abstractNumId w:val="19"/>
  </w:num>
  <w:num w:numId="11" w16cid:durableId="599484304">
    <w:abstractNumId w:val="25"/>
  </w:num>
  <w:num w:numId="12" w16cid:durableId="251858300">
    <w:abstractNumId w:val="14"/>
  </w:num>
  <w:num w:numId="13" w16cid:durableId="223179358">
    <w:abstractNumId w:val="15"/>
  </w:num>
  <w:num w:numId="14" w16cid:durableId="1832525656">
    <w:abstractNumId w:val="10"/>
  </w:num>
  <w:num w:numId="15" w16cid:durableId="1990548837">
    <w:abstractNumId w:val="15"/>
    <w:lvlOverride w:ilvl="0">
      <w:lvl w:ilvl="0" w:tplc="F2180D9C">
        <w:start w:val="1"/>
        <w:numFmt w:val="decimal"/>
        <w:lvlText w:val="%1."/>
        <w:lvlJc w:val="left"/>
        <w:pPr>
          <w:ind w:left="720" w:hanging="360"/>
        </w:pPr>
        <w:rPr>
          <w:rFonts w:ascii="Calibri" w:hAnsi="Calibri" w:hint="default"/>
          <w:b w:val="0"/>
          <w:i w:val="0"/>
          <w:color w:val="272774" w:themeColor="accent1"/>
          <w:sz w:val="22"/>
        </w:rPr>
      </w:lvl>
    </w:lvlOverride>
    <w:lvlOverride w:ilvl="1">
      <w:lvl w:ilvl="1" w:tplc="53F2E762">
        <w:start w:val="1"/>
        <w:numFmt w:val="lowerLetter"/>
        <w:lvlText w:val="%2."/>
        <w:lvlJc w:val="left"/>
        <w:pPr>
          <w:ind w:left="1440" w:hanging="360"/>
        </w:pPr>
        <w:rPr>
          <w:rFonts w:ascii="Calibri" w:hAnsi="Calibri" w:hint="default"/>
          <w:b w:val="0"/>
          <w:i w:val="0"/>
          <w:color w:val="EBC4B4" w:themeColor="accent2"/>
          <w:sz w:val="22"/>
        </w:rPr>
      </w:lvl>
    </w:lvlOverride>
    <w:lvlOverride w:ilvl="2">
      <w:lvl w:ilvl="2" w:tplc="5E80B196">
        <w:start w:val="1"/>
        <w:numFmt w:val="lowerRoman"/>
        <w:lvlText w:val="%3."/>
        <w:lvlJc w:val="right"/>
        <w:pPr>
          <w:ind w:left="2160" w:hanging="180"/>
        </w:pPr>
        <w:rPr>
          <w:rFonts w:asciiTheme="minorHAnsi" w:hAnsiTheme="minorHAnsi" w:hint="default"/>
          <w:color w:val="272774" w:themeColor="accent1"/>
          <w:sz w:val="22"/>
        </w:rPr>
      </w:lvl>
    </w:lvlOverride>
    <w:lvlOverride w:ilvl="3">
      <w:lvl w:ilvl="3" w:tplc="5770C9BE">
        <w:start w:val="1"/>
        <w:numFmt w:val="bullet"/>
        <w:lvlText w:val=""/>
        <w:lvlJc w:val="left"/>
        <w:pPr>
          <w:ind w:left="2880" w:hanging="360"/>
        </w:pPr>
        <w:rPr>
          <w:rFonts w:ascii="Symbol" w:hAnsi="Symbol" w:hint="default"/>
          <w:b w:val="0"/>
          <w:i w:val="0"/>
          <w:color w:val="272774" w:themeColor="accent1"/>
          <w:sz w:val="22"/>
        </w:rPr>
      </w:lvl>
    </w:lvlOverride>
    <w:lvlOverride w:ilvl="4">
      <w:lvl w:ilvl="4" w:tplc="FDFE927A">
        <w:start w:val="1"/>
        <w:numFmt w:val="bullet"/>
        <w:lvlText w:val=""/>
        <w:lvlJc w:val="left"/>
        <w:pPr>
          <w:ind w:left="3600" w:hanging="360"/>
        </w:pPr>
        <w:rPr>
          <w:rFonts w:ascii="Symbol" w:hAnsi="Symbol" w:hint="default"/>
          <w:color w:val="000000" w:themeColor="text1"/>
        </w:rPr>
      </w:lvl>
    </w:lvlOverride>
    <w:lvlOverride w:ilvl="5">
      <w:lvl w:ilvl="5" w:tplc="E6389BB4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EF4613D4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5DC2BC2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F5382BCE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803885522">
    <w:abstractNumId w:val="13"/>
  </w:num>
  <w:num w:numId="17" w16cid:durableId="133837312">
    <w:abstractNumId w:val="17"/>
  </w:num>
  <w:num w:numId="18" w16cid:durableId="1619869818">
    <w:abstractNumId w:val="21"/>
  </w:num>
  <w:num w:numId="19" w16cid:durableId="306084581">
    <w:abstractNumId w:val="9"/>
    <w:lvlOverride w:ilvl="0">
      <w:lvl w:ilvl="0">
        <w:start w:val="1"/>
        <w:numFmt w:val="bullet"/>
        <w:pStyle w:val="1-Bulletpoints"/>
        <w:lvlText w:val=""/>
        <w:lvlPicBulletId w:val="1"/>
        <w:lvlJc w:val="left"/>
        <w:pPr>
          <w:ind w:left="864" w:hanging="504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pStyle w:val="2-Bulletpoint"/>
        <w:lvlText w:val=""/>
        <w:lvlJc w:val="left"/>
        <w:pPr>
          <w:ind w:left="1440" w:hanging="576"/>
        </w:pPr>
        <w:rPr>
          <w:rFonts w:ascii="Symbol" w:hAnsi="Symbol" w:hint="default"/>
          <w:b w:val="0"/>
          <w:i w:val="0"/>
          <w:color w:val="4182FF" w:themeColor="accent3"/>
          <w:sz w:val="22"/>
        </w:rPr>
      </w:lvl>
    </w:lvlOverride>
    <w:lvlOverride w:ilvl="2">
      <w:lvl w:ilvl="2">
        <w:start w:val="1"/>
        <w:numFmt w:val="bullet"/>
        <w:pStyle w:val="3-Bulletpoints"/>
        <w:lvlText w:val=""/>
        <w:lvlJc w:val="left"/>
        <w:pPr>
          <w:ind w:left="2160" w:hanging="360"/>
        </w:pPr>
        <w:rPr>
          <w:rFonts w:ascii="Symbol" w:hAnsi="Symbol" w:hint="default"/>
          <w:b w:val="0"/>
          <w:i w:val="0"/>
          <w:color w:val="272774" w:themeColor="accent1"/>
          <w:sz w:val="24"/>
        </w:rPr>
      </w:lvl>
    </w:lvlOverride>
    <w:lvlOverride w:ilvl="3">
      <w:lvl w:ilvl="3">
        <w:start w:val="1"/>
        <w:numFmt w:val="bullet"/>
        <w:pStyle w:val="blackbulletpoin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pStyle w:val="greybulletpoin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0" w16cid:durableId="1202598671">
    <w:abstractNumId w:val="3"/>
  </w:num>
  <w:num w:numId="21" w16cid:durableId="825243184">
    <w:abstractNumId w:val="20"/>
  </w:num>
  <w:num w:numId="22" w16cid:durableId="1381202852">
    <w:abstractNumId w:val="8"/>
  </w:num>
  <w:num w:numId="23" w16cid:durableId="1677223199">
    <w:abstractNumId w:val="24"/>
  </w:num>
  <w:num w:numId="24" w16cid:durableId="7173745">
    <w:abstractNumId w:val="5"/>
  </w:num>
  <w:num w:numId="25" w16cid:durableId="1380740824">
    <w:abstractNumId w:val="0"/>
  </w:num>
  <w:num w:numId="26" w16cid:durableId="469829842">
    <w:abstractNumId w:val="26"/>
  </w:num>
  <w:num w:numId="27" w16cid:durableId="1568764145">
    <w:abstractNumId w:val="12"/>
  </w:num>
  <w:num w:numId="28" w16cid:durableId="704907671">
    <w:abstractNumId w:val="4"/>
  </w:num>
  <w:num w:numId="29" w16cid:durableId="2137791745">
    <w:abstractNumId w:val="1"/>
  </w:num>
  <w:num w:numId="30" w16cid:durableId="239220458">
    <w:abstractNumId w:val="23"/>
  </w:num>
  <w:num w:numId="31" w16cid:durableId="630937615">
    <w:abstractNumId w:val="9"/>
    <w:lvlOverride w:ilvl="0">
      <w:lvl w:ilvl="0">
        <w:start w:val="1"/>
        <w:numFmt w:val="bullet"/>
        <w:pStyle w:val="1-Bulletpoints"/>
        <w:lvlText w:val=""/>
        <w:lvlPicBulletId w:val="1"/>
        <w:lvlJc w:val="left"/>
        <w:pPr>
          <w:ind w:left="864" w:hanging="504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pStyle w:val="2-Bulletpoint"/>
        <w:lvlText w:val=""/>
        <w:lvlJc w:val="left"/>
        <w:pPr>
          <w:ind w:left="1296" w:hanging="432"/>
        </w:pPr>
        <w:rPr>
          <w:rFonts w:ascii="Symbol" w:hAnsi="Symbol" w:hint="default"/>
          <w:b w:val="0"/>
          <w:i w:val="0"/>
          <w:color w:val="4182FF" w:themeColor="accent3"/>
          <w:sz w:val="22"/>
        </w:rPr>
      </w:lvl>
    </w:lvlOverride>
    <w:lvlOverride w:ilvl="2">
      <w:lvl w:ilvl="2">
        <w:start w:val="1"/>
        <w:numFmt w:val="bullet"/>
        <w:pStyle w:val="3-Bulletpoints"/>
        <w:lvlText w:val=""/>
        <w:lvlJc w:val="left"/>
        <w:pPr>
          <w:ind w:left="1872" w:hanging="576"/>
        </w:pPr>
        <w:rPr>
          <w:rFonts w:ascii="Symbol" w:hAnsi="Symbol" w:hint="default"/>
          <w:b w:val="0"/>
          <w:i w:val="0"/>
          <w:color w:val="272774" w:themeColor="accent1"/>
          <w:sz w:val="24"/>
        </w:rPr>
      </w:lvl>
    </w:lvlOverride>
    <w:lvlOverride w:ilvl="3">
      <w:lvl w:ilvl="3">
        <w:start w:val="1"/>
        <w:numFmt w:val="bullet"/>
        <w:pStyle w:val="blackbulletpoint"/>
        <w:lvlText w:val=""/>
        <w:lvlJc w:val="left"/>
        <w:pPr>
          <w:tabs>
            <w:tab w:val="num" w:pos="2520"/>
          </w:tabs>
          <w:ind w:left="2592" w:hanging="72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pStyle w:val="greybulletpoint"/>
        <w:lvlText w:val="o"/>
        <w:lvlJc w:val="left"/>
        <w:pPr>
          <w:ind w:left="3312" w:hanging="72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032" w:hanging="72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752" w:hanging="72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400"/>
          </w:tabs>
          <w:ind w:left="5760" w:hanging="1008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720"/>
        </w:pPr>
        <w:rPr>
          <w:rFonts w:ascii="Wingdings" w:hAnsi="Wingdings" w:hint="default"/>
        </w:rPr>
      </w:lvl>
    </w:lvlOverride>
  </w:num>
  <w:num w:numId="32" w16cid:durableId="8477187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52"/>
    <w:rsid w:val="000402BC"/>
    <w:rsid w:val="00045E83"/>
    <w:rsid w:val="00066A4E"/>
    <w:rsid w:val="00073A69"/>
    <w:rsid w:val="00090283"/>
    <w:rsid w:val="000A6D30"/>
    <w:rsid w:val="000B2533"/>
    <w:rsid w:val="000D5C67"/>
    <w:rsid w:val="000F3B5A"/>
    <w:rsid w:val="00117EA4"/>
    <w:rsid w:val="0014634D"/>
    <w:rsid w:val="00151738"/>
    <w:rsid w:val="00153ED6"/>
    <w:rsid w:val="00161C9A"/>
    <w:rsid w:val="00183454"/>
    <w:rsid w:val="00196CBB"/>
    <w:rsid w:val="001A4600"/>
    <w:rsid w:val="001B42D7"/>
    <w:rsid w:val="001D3722"/>
    <w:rsid w:val="00203D52"/>
    <w:rsid w:val="00235E0D"/>
    <w:rsid w:val="002401BA"/>
    <w:rsid w:val="002551C1"/>
    <w:rsid w:val="002645C6"/>
    <w:rsid w:val="002714A4"/>
    <w:rsid w:val="00282264"/>
    <w:rsid w:val="00293D25"/>
    <w:rsid w:val="002956B8"/>
    <w:rsid w:val="002B36E5"/>
    <w:rsid w:val="002B47DD"/>
    <w:rsid w:val="002C0BD0"/>
    <w:rsid w:val="002D2ABE"/>
    <w:rsid w:val="002F49D7"/>
    <w:rsid w:val="003050C7"/>
    <w:rsid w:val="00345CFC"/>
    <w:rsid w:val="0035754B"/>
    <w:rsid w:val="003C4B4C"/>
    <w:rsid w:val="003D0770"/>
    <w:rsid w:val="003D437E"/>
    <w:rsid w:val="003E35EC"/>
    <w:rsid w:val="003F5334"/>
    <w:rsid w:val="003F5F44"/>
    <w:rsid w:val="003F71AC"/>
    <w:rsid w:val="00406CA5"/>
    <w:rsid w:val="00442603"/>
    <w:rsid w:val="00442EAF"/>
    <w:rsid w:val="00446ECB"/>
    <w:rsid w:val="004713B7"/>
    <w:rsid w:val="004806B2"/>
    <w:rsid w:val="00480B29"/>
    <w:rsid w:val="00490336"/>
    <w:rsid w:val="00492E4B"/>
    <w:rsid w:val="00495C04"/>
    <w:rsid w:val="004B3D43"/>
    <w:rsid w:val="004E48DC"/>
    <w:rsid w:val="004F53A0"/>
    <w:rsid w:val="00501B84"/>
    <w:rsid w:val="00503F9A"/>
    <w:rsid w:val="00512C46"/>
    <w:rsid w:val="00523622"/>
    <w:rsid w:val="00542BCC"/>
    <w:rsid w:val="00561DD5"/>
    <w:rsid w:val="00567075"/>
    <w:rsid w:val="00575538"/>
    <w:rsid w:val="005A180B"/>
    <w:rsid w:val="005B3DDE"/>
    <w:rsid w:val="005D2B3A"/>
    <w:rsid w:val="005E0A0B"/>
    <w:rsid w:val="005F08B6"/>
    <w:rsid w:val="0061708E"/>
    <w:rsid w:val="00631D4D"/>
    <w:rsid w:val="00636929"/>
    <w:rsid w:val="0065534C"/>
    <w:rsid w:val="006734D0"/>
    <w:rsid w:val="00690D9D"/>
    <w:rsid w:val="00694844"/>
    <w:rsid w:val="00695910"/>
    <w:rsid w:val="006D703C"/>
    <w:rsid w:val="006E118B"/>
    <w:rsid w:val="006E6CEF"/>
    <w:rsid w:val="006F4785"/>
    <w:rsid w:val="00700C68"/>
    <w:rsid w:val="00706FA6"/>
    <w:rsid w:val="00722F9E"/>
    <w:rsid w:val="00736129"/>
    <w:rsid w:val="00745841"/>
    <w:rsid w:val="00752498"/>
    <w:rsid w:val="007839A6"/>
    <w:rsid w:val="00785871"/>
    <w:rsid w:val="007874C2"/>
    <w:rsid w:val="00793247"/>
    <w:rsid w:val="007935EC"/>
    <w:rsid w:val="007B3ED5"/>
    <w:rsid w:val="007D5FBF"/>
    <w:rsid w:val="007D6A0E"/>
    <w:rsid w:val="007E1113"/>
    <w:rsid w:val="007F74B3"/>
    <w:rsid w:val="00807CA1"/>
    <w:rsid w:val="00814F92"/>
    <w:rsid w:val="008519F7"/>
    <w:rsid w:val="00857264"/>
    <w:rsid w:val="00866C98"/>
    <w:rsid w:val="008B3C6A"/>
    <w:rsid w:val="008C3321"/>
    <w:rsid w:val="008D30BE"/>
    <w:rsid w:val="00902BD5"/>
    <w:rsid w:val="00921F45"/>
    <w:rsid w:val="009318A4"/>
    <w:rsid w:val="00932723"/>
    <w:rsid w:val="009464B0"/>
    <w:rsid w:val="00946CDE"/>
    <w:rsid w:val="00965916"/>
    <w:rsid w:val="00976D3A"/>
    <w:rsid w:val="009877D2"/>
    <w:rsid w:val="009B2383"/>
    <w:rsid w:val="009B249C"/>
    <w:rsid w:val="009C5125"/>
    <w:rsid w:val="009D7359"/>
    <w:rsid w:val="009E57E1"/>
    <w:rsid w:val="009F5E35"/>
    <w:rsid w:val="00A03E8B"/>
    <w:rsid w:val="00A37340"/>
    <w:rsid w:val="00A42865"/>
    <w:rsid w:val="00A511EA"/>
    <w:rsid w:val="00A84B16"/>
    <w:rsid w:val="00A87BDE"/>
    <w:rsid w:val="00AB755F"/>
    <w:rsid w:val="00AF1FEF"/>
    <w:rsid w:val="00AF3AEA"/>
    <w:rsid w:val="00B10B5F"/>
    <w:rsid w:val="00B26F3E"/>
    <w:rsid w:val="00B27696"/>
    <w:rsid w:val="00B30394"/>
    <w:rsid w:val="00B3162D"/>
    <w:rsid w:val="00B361EE"/>
    <w:rsid w:val="00B44E86"/>
    <w:rsid w:val="00B8477F"/>
    <w:rsid w:val="00B95601"/>
    <w:rsid w:val="00BA563F"/>
    <w:rsid w:val="00BD59B3"/>
    <w:rsid w:val="00BF6774"/>
    <w:rsid w:val="00C24A06"/>
    <w:rsid w:val="00C351AA"/>
    <w:rsid w:val="00C7174B"/>
    <w:rsid w:val="00CA03A1"/>
    <w:rsid w:val="00CA03DF"/>
    <w:rsid w:val="00CC29E2"/>
    <w:rsid w:val="00CC3018"/>
    <w:rsid w:val="00CC685D"/>
    <w:rsid w:val="00CE2928"/>
    <w:rsid w:val="00CE55E2"/>
    <w:rsid w:val="00CF701B"/>
    <w:rsid w:val="00CF72D4"/>
    <w:rsid w:val="00D07A8F"/>
    <w:rsid w:val="00D11AB9"/>
    <w:rsid w:val="00D602D4"/>
    <w:rsid w:val="00D60ADB"/>
    <w:rsid w:val="00D65416"/>
    <w:rsid w:val="00D672B0"/>
    <w:rsid w:val="00D80FB0"/>
    <w:rsid w:val="00D91415"/>
    <w:rsid w:val="00DA7631"/>
    <w:rsid w:val="00DB15CA"/>
    <w:rsid w:val="00DB1751"/>
    <w:rsid w:val="00DD6B7E"/>
    <w:rsid w:val="00E15436"/>
    <w:rsid w:val="00E33ADD"/>
    <w:rsid w:val="00E36D66"/>
    <w:rsid w:val="00E40C7E"/>
    <w:rsid w:val="00E577E1"/>
    <w:rsid w:val="00E6771E"/>
    <w:rsid w:val="00E73566"/>
    <w:rsid w:val="00E760D0"/>
    <w:rsid w:val="00E83F6A"/>
    <w:rsid w:val="00E93118"/>
    <w:rsid w:val="00E945D6"/>
    <w:rsid w:val="00E96D0F"/>
    <w:rsid w:val="00EA4001"/>
    <w:rsid w:val="00EA7DA4"/>
    <w:rsid w:val="00EC35E2"/>
    <w:rsid w:val="00F00F7C"/>
    <w:rsid w:val="00F04E88"/>
    <w:rsid w:val="00F47847"/>
    <w:rsid w:val="00F67EA0"/>
    <w:rsid w:val="00FA0665"/>
    <w:rsid w:val="00FE0FA8"/>
    <w:rsid w:val="00F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4F763"/>
  <w15:chartTrackingRefBased/>
  <w15:docId w15:val="{4DBD6050-C0D7-461B-94F5-3190C2C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436"/>
    <w:pPr>
      <w:jc w:val="both"/>
    </w:pPr>
  </w:style>
  <w:style w:type="paragraph" w:styleId="Titre1">
    <w:name w:val="heading 1"/>
    <w:basedOn w:val="Normal"/>
    <w:next w:val="TextHeading1"/>
    <w:link w:val="Titre1Car"/>
    <w:uiPriority w:val="9"/>
    <w:qFormat/>
    <w:rsid w:val="00D07A8F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b/>
      <w:color w:val="272774" w:themeColor="accent1"/>
      <w:sz w:val="32"/>
      <w:szCs w:val="32"/>
    </w:rPr>
  </w:style>
  <w:style w:type="paragraph" w:styleId="Titre2">
    <w:name w:val="heading 2"/>
    <w:basedOn w:val="Normal"/>
    <w:next w:val="TextHeading2"/>
    <w:link w:val="Titre2Car"/>
    <w:uiPriority w:val="9"/>
    <w:unhideWhenUsed/>
    <w:qFormat/>
    <w:rsid w:val="002956B8"/>
    <w:pPr>
      <w:keepNext/>
      <w:keepLines/>
      <w:numPr>
        <w:ilvl w:val="1"/>
        <w:numId w:val="25"/>
      </w:numPr>
      <w:spacing w:before="40" w:after="120"/>
      <w:ind w:right="720"/>
      <w:outlineLvl w:val="1"/>
    </w:pPr>
    <w:rPr>
      <w:rFonts w:asciiTheme="majorHAnsi" w:eastAsiaTheme="majorEastAsia" w:hAnsiTheme="majorHAnsi" w:cstheme="majorBidi"/>
      <w:color w:val="272774" w:themeColor="accent1"/>
      <w:sz w:val="24"/>
      <w:szCs w:val="26"/>
    </w:rPr>
  </w:style>
  <w:style w:type="paragraph" w:styleId="Titre3">
    <w:name w:val="heading 3"/>
    <w:basedOn w:val="Normal"/>
    <w:next w:val="TextHeading3"/>
    <w:link w:val="Titre3Car"/>
    <w:uiPriority w:val="9"/>
    <w:unhideWhenUsed/>
    <w:qFormat/>
    <w:rsid w:val="002956B8"/>
    <w:pPr>
      <w:keepNext/>
      <w:keepLines/>
      <w:numPr>
        <w:ilvl w:val="2"/>
        <w:numId w:val="25"/>
      </w:numPr>
      <w:spacing w:after="120"/>
      <w:ind w:left="921" w:hanging="115"/>
      <w:outlineLvl w:val="2"/>
    </w:pPr>
    <w:rPr>
      <w:rFonts w:asciiTheme="majorHAnsi" w:eastAsiaTheme="majorEastAsia" w:hAnsiTheme="majorHAnsi" w:cstheme="majorBidi"/>
      <w:color w:val="272774" w:themeColor="accent1"/>
      <w:szCs w:val="24"/>
    </w:rPr>
  </w:style>
  <w:style w:type="paragraph" w:styleId="Titre4">
    <w:name w:val="heading 4"/>
    <w:basedOn w:val="Normal"/>
    <w:next w:val="TextHeading4"/>
    <w:link w:val="Titre4Car"/>
    <w:uiPriority w:val="9"/>
    <w:unhideWhenUsed/>
    <w:qFormat/>
    <w:rsid w:val="00045E83"/>
    <w:pPr>
      <w:keepNext/>
      <w:keepLines/>
      <w:numPr>
        <w:ilvl w:val="3"/>
        <w:numId w:val="25"/>
      </w:numPr>
      <w:spacing w:before="40"/>
      <w:ind w:left="1800" w:hanging="432"/>
      <w:outlineLvl w:val="3"/>
    </w:pPr>
    <w:rPr>
      <w:rFonts w:asciiTheme="majorHAnsi" w:eastAsiaTheme="majorEastAsia" w:hAnsiTheme="majorHAnsi" w:cstheme="majorBidi"/>
      <w:iCs/>
      <w:color w:val="1D1D5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nsinterligne">
    <w:name w:val="No Spacing"/>
    <w:uiPriority w:val="2"/>
    <w:rsid w:val="0061708E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07A8F"/>
    <w:rPr>
      <w:rFonts w:asciiTheme="majorHAnsi" w:eastAsiaTheme="majorEastAsia" w:hAnsiTheme="majorHAnsi" w:cstheme="majorBidi"/>
      <w:b/>
      <w:color w:val="272774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56B8"/>
    <w:rPr>
      <w:rFonts w:asciiTheme="majorHAnsi" w:eastAsiaTheme="majorEastAsia" w:hAnsiTheme="majorHAnsi" w:cstheme="majorBidi"/>
      <w:color w:val="272774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56B8"/>
    <w:rPr>
      <w:rFonts w:asciiTheme="majorHAnsi" w:eastAsiaTheme="majorEastAsia" w:hAnsiTheme="majorHAnsi" w:cstheme="majorBidi"/>
      <w:color w:val="272774" w:themeColor="accent1"/>
      <w:szCs w:val="24"/>
    </w:rPr>
  </w:style>
  <w:style w:type="paragraph" w:styleId="Titre">
    <w:name w:val="Title"/>
    <w:basedOn w:val="Normal"/>
    <w:link w:val="TitreCar"/>
    <w:uiPriority w:val="10"/>
    <w:qFormat/>
    <w:rsid w:val="00857264"/>
    <w:pPr>
      <w:spacing w:line="240" w:lineRule="auto"/>
      <w:contextualSpacing/>
    </w:pPr>
    <w:rPr>
      <w:rFonts w:asciiTheme="majorHAnsi" w:eastAsia="Times New Roman" w:hAnsiTheme="majorHAnsi" w:cstheme="majorBidi"/>
      <w:b/>
      <w:caps/>
      <w:color w:val="272774" w:themeColor="accent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264"/>
    <w:rPr>
      <w:rFonts w:asciiTheme="majorHAnsi" w:eastAsia="Times New Roman" w:hAnsiTheme="majorHAnsi" w:cstheme="majorBidi"/>
      <w:b/>
      <w:caps/>
      <w:color w:val="272774" w:themeColor="accent1"/>
      <w:spacing w:val="-10"/>
      <w:kern w:val="28"/>
      <w:sz w:val="52"/>
      <w:szCs w:val="56"/>
    </w:rPr>
  </w:style>
  <w:style w:type="paragraph" w:styleId="Sous-titre">
    <w:name w:val="Subtitle"/>
    <w:basedOn w:val="Normal"/>
    <w:link w:val="Sous-titreCar"/>
    <w:uiPriority w:val="11"/>
    <w:qFormat/>
    <w:rsid w:val="002956B8"/>
    <w:pPr>
      <w:numPr>
        <w:ilvl w:val="1"/>
      </w:numPr>
      <w:spacing w:after="160"/>
    </w:pPr>
    <w:rPr>
      <w:rFonts w:eastAsiaTheme="minorEastAsia"/>
      <w:color w:val="EBC4B4" w:themeColor="accent2"/>
      <w:spacing w:val="15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2956B8"/>
    <w:rPr>
      <w:rFonts w:eastAsiaTheme="minorEastAsia"/>
      <w:color w:val="EBC4B4" w:themeColor="accent2"/>
      <w:spacing w:val="15"/>
      <w:sz w:val="40"/>
    </w:rPr>
  </w:style>
  <w:style w:type="character" w:styleId="Accentuationintense">
    <w:name w:val="Intense Emphasis"/>
    <w:basedOn w:val="Policepardfaut"/>
    <w:uiPriority w:val="21"/>
    <w:rsid w:val="0061708E"/>
    <w:rPr>
      <w:i/>
      <w:iCs/>
      <w:color w:val="272774" w:themeColor="accent1"/>
    </w:rPr>
  </w:style>
  <w:style w:type="character" w:customStyle="1" w:styleId="Titre4Car">
    <w:name w:val="Titre 4 Car"/>
    <w:basedOn w:val="Policepardfaut"/>
    <w:link w:val="Titre4"/>
    <w:uiPriority w:val="9"/>
    <w:rsid w:val="00045E83"/>
    <w:rPr>
      <w:rFonts w:asciiTheme="majorHAnsi" w:eastAsiaTheme="majorEastAsia" w:hAnsiTheme="majorHAnsi" w:cstheme="majorBidi"/>
      <w:iCs/>
      <w:color w:val="1D1D56" w:themeColor="accent1" w:themeShade="BF"/>
    </w:rPr>
  </w:style>
  <w:style w:type="paragraph" w:styleId="Paragraphedeliste">
    <w:name w:val="List Paragraph"/>
    <w:basedOn w:val="Normal"/>
    <w:link w:val="ParagraphedelisteCar"/>
    <w:uiPriority w:val="34"/>
    <w:rsid w:val="004F53A0"/>
    <w:pPr>
      <w:ind w:left="720"/>
      <w:contextualSpacing/>
    </w:pPr>
  </w:style>
  <w:style w:type="paragraph" w:customStyle="1" w:styleId="1-Bulletpoints">
    <w:name w:val="1-Bulletpoints"/>
    <w:basedOn w:val="Paragraphedeliste"/>
    <w:link w:val="1-BulletpointsChar"/>
    <w:uiPriority w:val="1"/>
    <w:qFormat/>
    <w:rsid w:val="002956B8"/>
    <w:pPr>
      <w:numPr>
        <w:numId w:val="5"/>
      </w:numPr>
    </w:pPr>
    <w:rPr>
      <w:color w:val="000000" w:themeColor="text1"/>
      <w:sz w:val="24"/>
    </w:rPr>
  </w:style>
  <w:style w:type="character" w:styleId="lev">
    <w:name w:val="Strong"/>
    <w:basedOn w:val="Policepardfaut"/>
    <w:uiPriority w:val="22"/>
    <w:rsid w:val="009C5125"/>
    <w:rPr>
      <w:b/>
      <w:bCs/>
      <w:color w:val="272774" w:themeColor="accent1"/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F53A0"/>
  </w:style>
  <w:style w:type="character" w:customStyle="1" w:styleId="1-BulletpointsChar">
    <w:name w:val="1-Bulletpoints Char"/>
    <w:basedOn w:val="ParagraphedelisteCar"/>
    <w:link w:val="1-Bulletpoints"/>
    <w:uiPriority w:val="1"/>
    <w:rsid w:val="002956B8"/>
    <w:rPr>
      <w:color w:val="000000" w:themeColor="text1"/>
      <w:sz w:val="24"/>
    </w:rPr>
  </w:style>
  <w:style w:type="character" w:styleId="Accentuation">
    <w:name w:val="Emphasis"/>
    <w:basedOn w:val="Policepardfaut"/>
    <w:uiPriority w:val="20"/>
    <w:qFormat/>
    <w:rsid w:val="00E83F6A"/>
    <w:rPr>
      <w:i/>
      <w:iCs/>
    </w:rPr>
  </w:style>
  <w:style w:type="numbering" w:customStyle="1" w:styleId="Style1">
    <w:name w:val="Style1"/>
    <w:uiPriority w:val="99"/>
    <w:rsid w:val="00E93118"/>
    <w:pPr>
      <w:numPr>
        <w:numId w:val="11"/>
      </w:numPr>
    </w:pPr>
  </w:style>
  <w:style w:type="paragraph" w:customStyle="1" w:styleId="BasicParagraph">
    <w:name w:val="[Basic Paragraph]"/>
    <w:basedOn w:val="Normal"/>
    <w:uiPriority w:val="99"/>
    <w:rsid w:val="00DD6B7E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TextHeading1">
    <w:name w:val="Text Heading 1"/>
    <w:basedOn w:val="Normal"/>
    <w:link w:val="TextHeading1Char"/>
    <w:qFormat/>
    <w:rsid w:val="00090283"/>
    <w:pPr>
      <w:ind w:left="360"/>
    </w:pPr>
    <w:rPr>
      <w:color w:val="000000" w:themeColor="text1"/>
      <w:szCs w:val="26"/>
    </w:rPr>
  </w:style>
  <w:style w:type="paragraph" w:styleId="En-tte">
    <w:name w:val="header"/>
    <w:basedOn w:val="Normal"/>
    <w:link w:val="En-tteCar"/>
    <w:uiPriority w:val="99"/>
    <w:unhideWhenUsed/>
    <w:rsid w:val="006E6CEF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CEF"/>
  </w:style>
  <w:style w:type="paragraph" w:styleId="Pieddepage">
    <w:name w:val="footer"/>
    <w:basedOn w:val="Normal"/>
    <w:link w:val="PieddepageCar"/>
    <w:uiPriority w:val="99"/>
    <w:unhideWhenUsed/>
    <w:rsid w:val="006E6CEF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6CEF"/>
  </w:style>
  <w:style w:type="character" w:styleId="Textedelespacerserv">
    <w:name w:val="Placeholder Text"/>
    <w:basedOn w:val="Policepardfaut"/>
    <w:uiPriority w:val="99"/>
    <w:rsid w:val="00695910"/>
    <w:rPr>
      <w:color w:val="808080"/>
    </w:rPr>
  </w:style>
  <w:style w:type="paragraph" w:customStyle="1" w:styleId="Title1">
    <w:name w:val="Title 1"/>
    <w:basedOn w:val="Titre"/>
    <w:rsid w:val="00695910"/>
    <w:pPr>
      <w:tabs>
        <w:tab w:val="left" w:pos="-720"/>
      </w:tabs>
      <w:suppressAutoHyphens/>
      <w:spacing w:after="120" w:line="276" w:lineRule="auto"/>
      <w:contextualSpacing w:val="0"/>
    </w:pPr>
    <w:rPr>
      <w:rFonts w:asciiTheme="minorHAnsi" w:eastAsiaTheme="minorHAnsi" w:hAnsiTheme="minorHAnsi" w:cs="Segoe UI"/>
      <w:spacing w:val="-3"/>
      <w:kern w:val="0"/>
      <w:szCs w:val="76"/>
    </w:rPr>
  </w:style>
  <w:style w:type="table" w:styleId="TableauGrille1Clair-Accentuation1">
    <w:name w:val="Grid Table 1 Light Accent 1"/>
    <w:basedOn w:val="TableauNormal"/>
    <w:uiPriority w:val="46"/>
    <w:rsid w:val="00196CBB"/>
    <w:pPr>
      <w:spacing w:line="240" w:lineRule="auto"/>
    </w:pPr>
    <w:tblPr>
      <w:tblStyleRowBandSize w:val="1"/>
      <w:tblStyleColBandSize w:val="1"/>
      <w:tblBorders>
        <w:top w:val="single" w:sz="4" w:space="0" w:color="9494DB" w:themeColor="accent1" w:themeTint="66"/>
        <w:left w:val="single" w:sz="4" w:space="0" w:color="9494DB" w:themeColor="accent1" w:themeTint="66"/>
        <w:bottom w:val="single" w:sz="4" w:space="0" w:color="9494DB" w:themeColor="accent1" w:themeTint="66"/>
        <w:right w:val="single" w:sz="4" w:space="0" w:color="9494DB" w:themeColor="accent1" w:themeTint="66"/>
        <w:insideH w:val="single" w:sz="4" w:space="0" w:color="9494DB" w:themeColor="accent1" w:themeTint="66"/>
        <w:insideV w:val="single" w:sz="4" w:space="0" w:color="9494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F5F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Heading2">
    <w:name w:val="Text Heading 2"/>
    <w:basedOn w:val="Normal"/>
    <w:qFormat/>
    <w:rsid w:val="00090283"/>
    <w:pPr>
      <w:ind w:left="792"/>
    </w:pPr>
    <w:rPr>
      <w:color w:val="000000" w:themeColor="text1"/>
      <w:szCs w:val="24"/>
    </w:rPr>
  </w:style>
  <w:style w:type="character" w:customStyle="1" w:styleId="TextHeading1Char">
    <w:name w:val="Text Heading 1 Char"/>
    <w:basedOn w:val="Policepardfaut"/>
    <w:link w:val="TextHeading1"/>
    <w:rsid w:val="00090283"/>
    <w:rPr>
      <w:color w:val="000000" w:themeColor="text1"/>
      <w:szCs w:val="26"/>
    </w:rPr>
  </w:style>
  <w:style w:type="paragraph" w:customStyle="1" w:styleId="TextHeading3">
    <w:name w:val="Text Heading 3"/>
    <w:basedOn w:val="Normal"/>
    <w:qFormat/>
    <w:rsid w:val="002C0BD0"/>
    <w:pPr>
      <w:ind w:left="1440"/>
    </w:pPr>
    <w:rPr>
      <w:color w:val="000000" w:themeColor="text1"/>
    </w:rPr>
  </w:style>
  <w:style w:type="paragraph" w:customStyle="1" w:styleId="TextHeading4">
    <w:name w:val="Text Heading 4"/>
    <w:basedOn w:val="Normal"/>
    <w:qFormat/>
    <w:rsid w:val="000D5C67"/>
    <w:pPr>
      <w:ind w:left="2160"/>
    </w:pPr>
    <w:rPr>
      <w:color w:val="000000" w:themeColor="text1"/>
      <w:szCs w:val="20"/>
    </w:rPr>
  </w:style>
  <w:style w:type="paragraph" w:customStyle="1" w:styleId="2-Bulletpoint">
    <w:name w:val="2-Bulletpoint"/>
    <w:basedOn w:val="Normal"/>
    <w:link w:val="2-BulletpointChar"/>
    <w:uiPriority w:val="1"/>
    <w:qFormat/>
    <w:rsid w:val="002956B8"/>
    <w:pPr>
      <w:numPr>
        <w:ilvl w:val="1"/>
        <w:numId w:val="5"/>
      </w:numPr>
    </w:pPr>
    <w:rPr>
      <w:color w:val="000000" w:themeColor="text1"/>
      <w:sz w:val="24"/>
      <w:szCs w:val="24"/>
    </w:rPr>
  </w:style>
  <w:style w:type="paragraph" w:customStyle="1" w:styleId="3-Bulletpoints">
    <w:name w:val="3-Bulletpoints"/>
    <w:basedOn w:val="2-Bulletpoint"/>
    <w:link w:val="3-BulletpointsChar"/>
    <w:uiPriority w:val="1"/>
    <w:qFormat/>
    <w:rsid w:val="002956B8"/>
    <w:pPr>
      <w:numPr>
        <w:ilvl w:val="2"/>
      </w:numPr>
    </w:pPr>
    <w:rPr>
      <w:szCs w:val="22"/>
    </w:rPr>
  </w:style>
  <w:style w:type="paragraph" w:customStyle="1" w:styleId="blackbulletpoint">
    <w:name w:val="black bulletpoint"/>
    <w:basedOn w:val="3-Bulletpoints"/>
    <w:link w:val="blackbulletpointChar"/>
    <w:uiPriority w:val="1"/>
    <w:rsid w:val="002956B8"/>
    <w:pPr>
      <w:numPr>
        <w:ilvl w:val="3"/>
      </w:numPr>
    </w:pPr>
    <w:rPr>
      <w:sz w:val="22"/>
      <w:szCs w:val="20"/>
    </w:rPr>
  </w:style>
  <w:style w:type="character" w:customStyle="1" w:styleId="2-BulletpointChar">
    <w:name w:val="2-Bulletpoint Char"/>
    <w:basedOn w:val="Policepardfaut"/>
    <w:link w:val="2-Bulletpoint"/>
    <w:uiPriority w:val="1"/>
    <w:rsid w:val="002956B8"/>
    <w:rPr>
      <w:color w:val="000000" w:themeColor="text1"/>
      <w:sz w:val="24"/>
      <w:szCs w:val="24"/>
    </w:rPr>
  </w:style>
  <w:style w:type="character" w:customStyle="1" w:styleId="3-BulletpointsChar">
    <w:name w:val="3-Bulletpoints Char"/>
    <w:basedOn w:val="2-BulletpointChar"/>
    <w:link w:val="3-Bulletpoints"/>
    <w:uiPriority w:val="1"/>
    <w:rsid w:val="002956B8"/>
    <w:rPr>
      <w:color w:val="000000" w:themeColor="text1"/>
      <w:sz w:val="24"/>
      <w:szCs w:val="24"/>
    </w:rPr>
  </w:style>
  <w:style w:type="paragraph" w:customStyle="1" w:styleId="greybulletpoint">
    <w:name w:val="grey bulletpoint"/>
    <w:basedOn w:val="blackbulletpoint"/>
    <w:link w:val="greybulletpointChar"/>
    <w:uiPriority w:val="1"/>
    <w:rsid w:val="00B361EE"/>
    <w:pPr>
      <w:numPr>
        <w:ilvl w:val="4"/>
      </w:numPr>
    </w:pPr>
    <w:rPr>
      <w:color w:val="7F7F7F" w:themeColor="text1" w:themeTint="80"/>
    </w:rPr>
  </w:style>
  <w:style w:type="character" w:customStyle="1" w:styleId="blackbulletpointChar">
    <w:name w:val="black bulletpoint Char"/>
    <w:basedOn w:val="3-BulletpointsChar"/>
    <w:link w:val="blackbulletpoint"/>
    <w:uiPriority w:val="1"/>
    <w:rsid w:val="002956B8"/>
    <w:rPr>
      <w:color w:val="000000" w:themeColor="text1"/>
      <w:sz w:val="24"/>
      <w:szCs w:val="20"/>
    </w:rPr>
  </w:style>
  <w:style w:type="character" w:customStyle="1" w:styleId="greybulletpointChar">
    <w:name w:val="grey bulletpoint Char"/>
    <w:basedOn w:val="blackbulletpointChar"/>
    <w:link w:val="greybulletpoint"/>
    <w:uiPriority w:val="1"/>
    <w:rsid w:val="00E15436"/>
    <w:rPr>
      <w:color w:val="7F7F7F" w:themeColor="text1" w:themeTint="80"/>
      <w:sz w:val="20"/>
      <w:szCs w:val="20"/>
    </w:rPr>
  </w:style>
  <w:style w:type="table" w:styleId="Grilledutableau">
    <w:name w:val="Table Grid"/>
    <w:basedOn w:val="TableauNormal"/>
    <w:uiPriority w:val="59"/>
    <w:rsid w:val="00561D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10\Downloads\AC_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7CB3D1C9B2542A0804E0FBF8E1C3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AD72-200B-46A8-B512-010E50ED2D8F}"/>
      </w:docPartPr>
      <w:docPartBody>
        <w:p w:rsidR="00084542" w:rsidRDefault="00C600F0">
          <w:pPr>
            <w:pStyle w:val="C7CB3D1C9B2542A0804E0FBF8E1C32D4"/>
          </w:pPr>
          <w:r w:rsidRPr="00CE303D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F0"/>
    <w:rsid w:val="0006315F"/>
    <w:rsid w:val="00084542"/>
    <w:rsid w:val="000F01AE"/>
    <w:rsid w:val="00165EAC"/>
    <w:rsid w:val="00385046"/>
    <w:rsid w:val="003C34F3"/>
    <w:rsid w:val="003F05A2"/>
    <w:rsid w:val="0040308E"/>
    <w:rsid w:val="00423F94"/>
    <w:rsid w:val="007534C0"/>
    <w:rsid w:val="00785871"/>
    <w:rsid w:val="007E019A"/>
    <w:rsid w:val="0082076B"/>
    <w:rsid w:val="00B75FAF"/>
    <w:rsid w:val="00B76855"/>
    <w:rsid w:val="00C600F0"/>
    <w:rsid w:val="00E4783E"/>
    <w:rsid w:val="00F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sid w:val="00423F94"/>
    <w:rPr>
      <w:color w:val="808080"/>
    </w:rPr>
  </w:style>
  <w:style w:type="paragraph" w:customStyle="1" w:styleId="C7CB3D1C9B2542A0804E0FBF8E1C32D4">
    <w:name w:val="C7CB3D1C9B2542A0804E0FBF8E1C3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272774"/>
      </a:dk2>
      <a:lt2>
        <a:srgbClr val="F5E2DA"/>
      </a:lt2>
      <a:accent1>
        <a:srgbClr val="272774"/>
      </a:accent1>
      <a:accent2>
        <a:srgbClr val="EBC4B4"/>
      </a:accent2>
      <a:accent3>
        <a:srgbClr val="4182FF"/>
      </a:accent3>
      <a:accent4>
        <a:srgbClr val="FFDD77"/>
      </a:accent4>
      <a:accent5>
        <a:srgbClr val="7DDEB8"/>
      </a:accent5>
      <a:accent6>
        <a:srgbClr val="B880FF"/>
      </a:accent6>
      <a:hlink>
        <a:srgbClr val="4182FF"/>
      </a:hlink>
      <a:folHlink>
        <a:srgbClr val="B880FF"/>
      </a:folHlink>
    </a:clrScheme>
    <a:fontScheme name="AC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84A9-E88C-4E79-A4B2-A7BF6999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AC_Word Template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title + Expertise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title + Expertise</dc:title>
  <dc:subject/>
  <dc:creator>Win 10</dc:creator>
  <cp:keywords/>
  <dc:description/>
  <cp:lastModifiedBy>OURIMI Isslem</cp:lastModifiedBy>
  <cp:revision>2</cp:revision>
  <dcterms:created xsi:type="dcterms:W3CDTF">2025-06-24T14:52:00Z</dcterms:created>
  <dcterms:modified xsi:type="dcterms:W3CDTF">2025-06-24T14:52:00Z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Version">
    <vt:lpwstr>1.0</vt:lpwstr>
  </property>
</Properties>
</file>